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57" w:rsidRPr="00605D8F" w:rsidRDefault="001B1FEF" w:rsidP="003A7F57">
      <w:pPr>
        <w:pStyle w:val="Ttulo"/>
        <w:jc w:val="right"/>
        <w:rPr>
          <w:rFonts w:cs="Arial"/>
        </w:rPr>
      </w:pPr>
      <w:r>
        <w:rPr>
          <w:rFonts w:cs="Arial"/>
        </w:rPr>
        <w:t>SISTEMA DE ATENCIÓN DE PACIENTES</w:t>
      </w:r>
    </w:p>
    <w:p w:rsidR="003A7F57" w:rsidRPr="00605D8F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9235A1" w:rsidRPr="00605D8F" w:rsidRDefault="009235A1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rPr>
          <w:rFonts w:ascii="Arial" w:hAnsi="Arial" w:cs="Arial"/>
        </w:rPr>
      </w:pPr>
    </w:p>
    <w:p w:rsidR="009235A1" w:rsidRDefault="003A7F57" w:rsidP="003A7F57">
      <w:pPr>
        <w:pStyle w:val="Ttulo"/>
        <w:jc w:val="right"/>
        <w:rPr>
          <w:rFonts w:cs="Arial"/>
        </w:rPr>
      </w:pPr>
      <w:r>
        <w:rPr>
          <w:rFonts w:cs="Arial"/>
        </w:rPr>
        <w:t>Caso de Uso</w:t>
      </w:r>
    </w:p>
    <w:p w:rsidR="00F06A46" w:rsidRDefault="00F06A46" w:rsidP="003A7F57">
      <w:pPr>
        <w:pStyle w:val="Ttulo"/>
        <w:jc w:val="right"/>
        <w:rPr>
          <w:rFonts w:cs="Arial"/>
        </w:rPr>
      </w:pPr>
    </w:p>
    <w:p w:rsidR="003A7F57" w:rsidRPr="00605D8F" w:rsidRDefault="00F7094F" w:rsidP="003A7F57">
      <w:pPr>
        <w:pStyle w:val="Ttulo"/>
        <w:jc w:val="right"/>
        <w:rPr>
          <w:rFonts w:cs="Arial"/>
        </w:rPr>
      </w:pPr>
      <w:r>
        <w:rPr>
          <w:rFonts w:cs="Arial"/>
        </w:rPr>
        <w:t>Gestionar Atención Médica</w:t>
      </w:r>
    </w:p>
    <w:p w:rsidR="003A7F57" w:rsidRPr="00605D8F" w:rsidRDefault="003A7F57" w:rsidP="003A7F57">
      <w:pPr>
        <w:pStyle w:val="Ttulo"/>
        <w:jc w:val="right"/>
        <w:rPr>
          <w:rFonts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9235A1" w:rsidRDefault="009235A1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jc w:val="right"/>
        <w:rPr>
          <w:rFonts w:ascii="Arial" w:hAnsi="Arial" w:cs="Arial"/>
          <w:b/>
          <w:sz w:val="36"/>
          <w:szCs w:val="36"/>
        </w:rPr>
      </w:pPr>
    </w:p>
    <w:p w:rsidR="00373415" w:rsidRDefault="00373415" w:rsidP="00373415">
      <w:pPr>
        <w:pStyle w:val="Ttulo"/>
        <w:rPr>
          <w:sz w:val="28"/>
        </w:rPr>
      </w:pPr>
    </w:p>
    <w:p w:rsidR="00373415" w:rsidRDefault="00373415" w:rsidP="00373415">
      <w:pPr>
        <w:rPr>
          <w:rFonts w:ascii="Arial" w:hAnsi="Arial" w:cs="Arial"/>
          <w:sz w:val="22"/>
          <w:szCs w:val="22"/>
        </w:rPr>
      </w:pPr>
    </w:p>
    <w:p w:rsidR="00373415" w:rsidRDefault="00373415" w:rsidP="00373415">
      <w:pPr>
        <w:sectPr w:rsidR="00373415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73415" w:rsidRDefault="00373415" w:rsidP="00373415">
      <w:pPr>
        <w:pStyle w:val="Ttulo"/>
        <w:rPr>
          <w:sz w:val="22"/>
          <w:szCs w:val="22"/>
        </w:rPr>
      </w:pPr>
    </w:p>
    <w:p w:rsidR="00373415" w:rsidRPr="003A7F57" w:rsidRDefault="00373415" w:rsidP="00373415">
      <w:pPr>
        <w:pStyle w:val="Ttulo"/>
        <w:rPr>
          <w:rFonts w:cs="Arial"/>
          <w:sz w:val="24"/>
          <w:szCs w:val="24"/>
        </w:rPr>
      </w:pPr>
      <w:r w:rsidRPr="003A7F57">
        <w:rPr>
          <w:rFonts w:cs="Arial"/>
          <w:sz w:val="24"/>
          <w:szCs w:val="24"/>
        </w:rPr>
        <w:t>Control de Versiones</w:t>
      </w:r>
    </w:p>
    <w:p w:rsidR="00373415" w:rsidRDefault="00373415" w:rsidP="00373415"/>
    <w:p w:rsidR="00373415" w:rsidRPr="000B0BF2" w:rsidRDefault="00373415" w:rsidP="00373415"/>
    <w:p w:rsidR="00373415" w:rsidRDefault="00373415" w:rsidP="00373415">
      <w:pPr>
        <w:rPr>
          <w:rFonts w:ascii="Arial" w:hAnsi="Arial" w:cs="Arial"/>
          <w:sz w:val="22"/>
          <w:szCs w:val="22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7F57" w:rsidRPr="00E160DB"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Autor</w:t>
            </w:r>
          </w:p>
        </w:tc>
      </w:tr>
      <w:tr w:rsidR="003A7F57" w:rsidRPr="00E160DB">
        <w:tc>
          <w:tcPr>
            <w:tcW w:w="2304" w:type="dxa"/>
          </w:tcPr>
          <w:p w:rsidR="003A7F57" w:rsidRPr="00B54EBE" w:rsidRDefault="00614EE4" w:rsidP="00C273CE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25-11-2016</w:t>
            </w:r>
          </w:p>
        </w:tc>
        <w:tc>
          <w:tcPr>
            <w:tcW w:w="1152" w:type="dxa"/>
          </w:tcPr>
          <w:p w:rsidR="003A7F57" w:rsidRPr="00B54EBE" w:rsidRDefault="00C273CE" w:rsidP="007D39F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3A7F57" w:rsidRPr="00B54EBE" w:rsidRDefault="001B1FEF" w:rsidP="0065091E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 del flujo básico</w:t>
            </w:r>
            <w:r w:rsidR="0065091E">
              <w:rPr>
                <w:rFonts w:ascii="Arial" w:hAnsi="Arial" w:cs="Arial"/>
                <w:sz w:val="22"/>
                <w:szCs w:val="22"/>
              </w:rPr>
              <w:t>, flujo alterno y elaboración de prototipos</w:t>
            </w:r>
          </w:p>
        </w:tc>
        <w:tc>
          <w:tcPr>
            <w:tcW w:w="2304" w:type="dxa"/>
          </w:tcPr>
          <w:p w:rsidR="003A7F57" w:rsidRPr="00B54EBE" w:rsidRDefault="001B1FEF" w:rsidP="003A7F5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Jorge Rodríguez Castillo</w:t>
            </w:r>
          </w:p>
        </w:tc>
      </w:tr>
      <w:tr w:rsidR="003A7F57" w:rsidRPr="00E160DB">
        <w:tc>
          <w:tcPr>
            <w:tcW w:w="2304" w:type="dxa"/>
          </w:tcPr>
          <w:p w:rsidR="003A7F57" w:rsidRPr="00E160DB" w:rsidRDefault="00075ED4" w:rsidP="00614EE4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</w:t>
            </w:r>
            <w:bookmarkStart w:id="0" w:name="_GoBack"/>
            <w:bookmarkEnd w:id="0"/>
            <w:r w:rsidR="00614EE4">
              <w:rPr>
                <w:rFonts w:ascii="Arial" w:hAnsi="Arial" w:cs="Arial"/>
                <w:sz w:val="22"/>
                <w:szCs w:val="22"/>
              </w:rPr>
              <w:t>-11-2016</w:t>
            </w:r>
          </w:p>
        </w:tc>
        <w:tc>
          <w:tcPr>
            <w:tcW w:w="1152" w:type="dxa"/>
          </w:tcPr>
          <w:p w:rsidR="003A7F57" w:rsidRPr="00E160DB" w:rsidRDefault="0065091E" w:rsidP="00075ED4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2.0</w:t>
            </w:r>
          </w:p>
        </w:tc>
        <w:tc>
          <w:tcPr>
            <w:tcW w:w="3744" w:type="dxa"/>
          </w:tcPr>
          <w:p w:rsidR="003A7F57" w:rsidRPr="00E160DB" w:rsidRDefault="0065091E" w:rsidP="0065091E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Corrección de flujo básico, alternativo y prototipos</w:t>
            </w:r>
          </w:p>
        </w:tc>
        <w:tc>
          <w:tcPr>
            <w:tcW w:w="2304" w:type="dxa"/>
          </w:tcPr>
          <w:p w:rsidR="003A7F57" w:rsidRPr="00E160DB" w:rsidRDefault="0065091E" w:rsidP="0065091E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Jorge Rodríguez Castillo</w:t>
            </w:r>
          </w:p>
        </w:tc>
      </w:tr>
      <w:tr w:rsidR="003A7F57" w:rsidRPr="00E160DB"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A7F57" w:rsidRPr="00E160DB"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73415" w:rsidRDefault="00373415" w:rsidP="00373415">
      <w:pPr>
        <w:pStyle w:val="Ttulo"/>
        <w:rPr>
          <w:rFonts w:cs="Arial"/>
          <w:sz w:val="22"/>
          <w:szCs w:val="22"/>
        </w:rPr>
      </w:pPr>
    </w:p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2E34F8" w:rsidRDefault="002E34F8" w:rsidP="00373415"/>
    <w:p w:rsidR="002E34F8" w:rsidRDefault="002E34F8" w:rsidP="00373415"/>
    <w:p w:rsidR="002E34F8" w:rsidRDefault="002E34F8" w:rsidP="00373415"/>
    <w:p w:rsidR="00373415" w:rsidRDefault="00373415" w:rsidP="00373415"/>
    <w:p w:rsidR="00373415" w:rsidRDefault="00373415" w:rsidP="00373415">
      <w:pPr>
        <w:pStyle w:val="Ttulo"/>
        <w:rPr>
          <w:rFonts w:cs="Arial"/>
          <w:sz w:val="22"/>
          <w:szCs w:val="22"/>
        </w:rPr>
      </w:pPr>
    </w:p>
    <w:p w:rsidR="00373415" w:rsidRDefault="00373415" w:rsidP="00373415">
      <w:pPr>
        <w:pStyle w:val="Ttulo"/>
        <w:rPr>
          <w:rFonts w:cs="Arial"/>
          <w:sz w:val="22"/>
          <w:szCs w:val="2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0"/>
        <w:gridCol w:w="3250"/>
        <w:gridCol w:w="3126"/>
      </w:tblGrid>
      <w:tr w:rsidR="003A7F57" w:rsidRPr="00605D8F">
        <w:trPr>
          <w:jc w:val="center"/>
        </w:trPr>
        <w:tc>
          <w:tcPr>
            <w:tcW w:w="16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Elaborado por:</w:t>
            </w:r>
          </w:p>
        </w:tc>
        <w:tc>
          <w:tcPr>
            <w:tcW w:w="169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Revisado por:</w:t>
            </w:r>
          </w:p>
        </w:tc>
        <w:tc>
          <w:tcPr>
            <w:tcW w:w="163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Aprobado por:</w:t>
            </w:r>
          </w:p>
        </w:tc>
      </w:tr>
      <w:tr w:rsidR="003A7F57" w:rsidRPr="00605D8F">
        <w:trPr>
          <w:jc w:val="center"/>
        </w:trPr>
        <w:tc>
          <w:tcPr>
            <w:tcW w:w="167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F57" w:rsidRPr="004F36EA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4F36EA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4F36EA" w:rsidRDefault="001B1FEF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4F36EA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>Jorge Rodríguez Castillo</w:t>
            </w:r>
          </w:p>
          <w:p w:rsidR="003A7F57" w:rsidRPr="004F36EA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4F36EA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 xml:space="preserve">   _____________________</w:t>
            </w:r>
          </w:p>
          <w:p w:rsidR="003A7F57" w:rsidRPr="004F36EA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s-PE" w:eastAsia="es-ES"/>
              </w:rPr>
            </w:pPr>
            <w:r w:rsidRPr="004F36EA">
              <w:rPr>
                <w:rFonts w:ascii="Arial" w:hAnsi="Arial" w:cs="Arial"/>
                <w:bCs/>
                <w:i/>
                <w:sz w:val="22"/>
                <w:szCs w:val="22"/>
                <w:lang w:val="es-PE" w:eastAsia="es-ES"/>
              </w:rPr>
              <w:t>Nombre</w:t>
            </w:r>
          </w:p>
          <w:p w:rsidR="003A7F57" w:rsidRPr="004F36EA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4F36EA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>Analista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F57" w:rsidRPr="004F36EA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4F36EA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DB014A" w:rsidRPr="004F36EA" w:rsidRDefault="00DB014A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 w:rsidRPr="004F36EA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 xml:space="preserve">   </w:t>
            </w:r>
            <w:r w:rsidRPr="003A7F57"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>_____________________</w:t>
            </w: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n-GB" w:eastAsia="es-ES"/>
              </w:rPr>
            </w:pPr>
            <w:r w:rsidRPr="003A7F57">
              <w:rPr>
                <w:rFonts w:ascii="Arial" w:hAnsi="Arial" w:cs="Arial"/>
                <w:bCs/>
                <w:i/>
                <w:sz w:val="22"/>
                <w:szCs w:val="22"/>
                <w:lang w:val="en-GB" w:eastAsia="es-ES"/>
              </w:rPr>
              <w:t>Nombre</w:t>
            </w:r>
          </w:p>
          <w:p w:rsidR="003A7F57" w:rsidRPr="003A7F57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>Lider de proyecto</w:t>
            </w:r>
          </w:p>
        </w:tc>
        <w:tc>
          <w:tcPr>
            <w:tcW w:w="163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_____________________</w:t>
            </w:r>
          </w:p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ES" w:eastAsia="es-ES"/>
              </w:rPr>
              <w:t>Nombre</w:t>
            </w:r>
          </w:p>
          <w:p w:rsidR="003A7F57" w:rsidRPr="00605D8F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Líder funcional (cliente)</w:t>
            </w:r>
          </w:p>
        </w:tc>
      </w:tr>
    </w:tbl>
    <w:p w:rsidR="00373415" w:rsidRDefault="00373415" w:rsidP="00373415">
      <w:pPr>
        <w:pStyle w:val="Ttulo"/>
        <w:rPr>
          <w:sz w:val="22"/>
          <w:szCs w:val="22"/>
        </w:rPr>
      </w:pPr>
    </w:p>
    <w:p w:rsidR="00373415" w:rsidRDefault="00373415" w:rsidP="00373415"/>
    <w:p w:rsidR="00C273CE" w:rsidRPr="001A61E8" w:rsidRDefault="00C273CE" w:rsidP="00C273CE"/>
    <w:p w:rsidR="00C273CE" w:rsidRPr="001A61E8" w:rsidRDefault="00C273CE" w:rsidP="00C273CE">
      <w:pPr>
        <w:pStyle w:val="Ttulo1"/>
        <w:ind w:left="426" w:hanging="426"/>
        <w:rPr>
          <w:szCs w:val="24"/>
        </w:rPr>
      </w:pPr>
      <w:bookmarkStart w:id="1" w:name="_Toc289845533"/>
      <w:r w:rsidRPr="001A61E8">
        <w:rPr>
          <w:szCs w:val="24"/>
        </w:rPr>
        <w:t>ESPECIFICACIÓN DEL CASO DE USO</w:t>
      </w:r>
      <w:bookmarkEnd w:id="1"/>
      <w:r w:rsidRPr="001A61E8">
        <w:rPr>
          <w:szCs w:val="24"/>
        </w:rPr>
        <w:t xml:space="preserve"> </w:t>
      </w:r>
    </w:p>
    <w:p w:rsidR="00C273CE" w:rsidRPr="001A61E8" w:rsidRDefault="00C273CE" w:rsidP="00C273CE"/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373"/>
        <w:gridCol w:w="3167"/>
        <w:gridCol w:w="3167"/>
      </w:tblGrid>
      <w:tr w:rsidR="00C273CE" w:rsidRPr="001A61E8" w:rsidTr="00B5088A">
        <w:trPr>
          <w:tblHeader/>
        </w:trPr>
        <w:tc>
          <w:tcPr>
            <w:tcW w:w="1951" w:type="dxa"/>
            <w:shd w:val="clear" w:color="auto" w:fill="D9D9D9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IDENTIFICADOR:</w:t>
            </w:r>
          </w:p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eastAsia="Arial Unicode MS" w:hAnsi="Arial" w:cs="Arial"/>
                <w:lang w:val="es-ES"/>
              </w:rPr>
              <w:t>CU0</w:t>
            </w:r>
            <w:r w:rsidR="001B1FEF">
              <w:rPr>
                <w:rFonts w:ascii="Arial" w:eastAsia="Arial Unicode MS" w:hAnsi="Arial" w:cs="Arial"/>
                <w:lang w:val="es-ES"/>
              </w:rPr>
              <w:t>2</w:t>
            </w:r>
          </w:p>
        </w:tc>
        <w:tc>
          <w:tcPr>
            <w:tcW w:w="7707" w:type="dxa"/>
            <w:gridSpan w:val="3"/>
            <w:shd w:val="clear" w:color="auto" w:fill="D9D9D9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NOMBRE:</w:t>
            </w:r>
          </w:p>
          <w:p w:rsidR="00C273CE" w:rsidRPr="001B1FEF" w:rsidRDefault="001B1FEF" w:rsidP="00F70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</w:t>
            </w:r>
            <w:r w:rsidR="00F7094F">
              <w:rPr>
                <w:rFonts w:ascii="Arial" w:hAnsi="Arial" w:cs="Arial"/>
              </w:rPr>
              <w:t xml:space="preserve"> Atención</w:t>
            </w:r>
            <w:r>
              <w:rPr>
                <w:rFonts w:ascii="Arial" w:hAnsi="Arial" w:cs="Arial"/>
              </w:rPr>
              <w:t xml:space="preserve"> Médica</w:t>
            </w:r>
          </w:p>
        </w:tc>
      </w:tr>
      <w:tr w:rsidR="00C273CE" w:rsidRPr="001A61E8" w:rsidTr="00B5088A">
        <w:tc>
          <w:tcPr>
            <w:tcW w:w="3324" w:type="dxa"/>
            <w:gridSpan w:val="2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CATEGORÍA:</w:t>
            </w:r>
          </w:p>
          <w:p w:rsidR="00C273CE" w:rsidRPr="001A61E8" w:rsidRDefault="00C273CE" w:rsidP="001B1FEF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eastAsia="Arial Unicode MS" w:hAnsi="Arial" w:cs="Arial"/>
                <w:iCs/>
                <w:lang w:val="es-ES"/>
              </w:rPr>
              <w:t>Core</w:t>
            </w:r>
          </w:p>
        </w:tc>
        <w:tc>
          <w:tcPr>
            <w:tcW w:w="3167" w:type="dxa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COMPLEJIDAD:</w:t>
            </w:r>
          </w:p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eastAsia="Arial Unicode MS" w:hAnsi="Arial" w:cs="Arial"/>
                <w:iCs/>
                <w:lang w:val="es-ES"/>
              </w:rPr>
              <w:t>Alta</w:t>
            </w:r>
          </w:p>
        </w:tc>
        <w:tc>
          <w:tcPr>
            <w:tcW w:w="3167" w:type="dxa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PRIORIDAD:</w:t>
            </w:r>
          </w:p>
          <w:p w:rsidR="00C273CE" w:rsidRPr="001B1FEF" w:rsidRDefault="001B1FEF" w:rsidP="00B5088A">
            <w:pPr>
              <w:rPr>
                <w:rFonts w:ascii="Arial" w:hAnsi="Arial" w:cs="Arial"/>
              </w:rPr>
            </w:pPr>
            <w:r w:rsidRPr="001B1FEF">
              <w:rPr>
                <w:rFonts w:ascii="Arial" w:hAnsi="Arial" w:cs="Arial"/>
              </w:rPr>
              <w:t>Alta</w:t>
            </w: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ACTORES:</w:t>
            </w:r>
          </w:p>
          <w:p w:rsidR="00B025AC" w:rsidRPr="00367615" w:rsidRDefault="002B2A02" w:rsidP="00B50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Doctor</w:t>
            </w: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2B2A02" w:rsidRDefault="00C273CE" w:rsidP="002B2A02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PROPÓSITO:</w:t>
            </w:r>
          </w:p>
          <w:p w:rsidR="00C273CE" w:rsidRDefault="002B2A02" w:rsidP="00187C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es poder </w:t>
            </w:r>
            <w:r w:rsidR="00187C57">
              <w:rPr>
                <w:rFonts w:ascii="Arial" w:hAnsi="Arial" w:cs="Arial"/>
              </w:rPr>
              <w:t>registrar la atención médica del paciente.</w:t>
            </w:r>
          </w:p>
          <w:p w:rsidR="00187C57" w:rsidRPr="00367615" w:rsidRDefault="00187C57" w:rsidP="00187C57">
            <w:pPr>
              <w:rPr>
                <w:rFonts w:ascii="Arial" w:hAnsi="Arial" w:cs="Arial"/>
              </w:rPr>
            </w:pP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PRECONDICIÓN:</w:t>
            </w:r>
          </w:p>
          <w:p w:rsidR="00FE2485" w:rsidRPr="00FE2485" w:rsidRDefault="00FE2485" w:rsidP="00B5088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doctor debe de haberse ingresado al sistema.</w:t>
            </w:r>
          </w:p>
          <w:p w:rsidR="00C273CE" w:rsidRPr="00367615" w:rsidRDefault="00C273CE" w:rsidP="00B5088A">
            <w:pPr>
              <w:jc w:val="both"/>
              <w:rPr>
                <w:rFonts w:ascii="Arial" w:hAnsi="Arial" w:cs="Arial"/>
              </w:rPr>
            </w:pPr>
          </w:p>
        </w:tc>
      </w:tr>
      <w:tr w:rsidR="00C273CE" w:rsidRPr="001A61E8" w:rsidTr="00B5088A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FLUJO BÁSICO:</w:t>
            </w:r>
          </w:p>
          <w:p w:rsidR="00C273CE" w:rsidRPr="00367615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  <w:p w:rsidR="00C273CE" w:rsidRPr="00FE2485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367615">
              <w:rPr>
                <w:rFonts w:ascii="Arial" w:eastAsia="Arial Unicode MS" w:hAnsi="Arial" w:cs="Arial"/>
                <w:b/>
                <w:lang w:val="es-ES"/>
              </w:rPr>
              <w:t>B1.</w:t>
            </w:r>
            <w:r w:rsidR="00770317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6A0A80">
              <w:rPr>
                <w:rFonts w:ascii="Arial" w:eastAsia="Arial Unicode MS" w:hAnsi="Arial" w:cs="Arial"/>
                <w:lang w:val="es-ES"/>
              </w:rPr>
              <w:t xml:space="preserve">El doctor </w:t>
            </w:r>
            <w:r w:rsidR="00AD1636">
              <w:rPr>
                <w:rFonts w:ascii="Arial" w:eastAsia="Arial Unicode MS" w:hAnsi="Arial" w:cs="Arial"/>
                <w:lang w:val="es-ES"/>
              </w:rPr>
              <w:t>selecciona la opción</w:t>
            </w:r>
            <w:r w:rsidR="006A0A80">
              <w:rPr>
                <w:rFonts w:ascii="Arial" w:eastAsia="Arial Unicode MS" w:hAnsi="Arial" w:cs="Arial"/>
                <w:lang w:val="es-ES"/>
              </w:rPr>
              <w:t xml:space="preserve"> “</w:t>
            </w:r>
            <w:r w:rsidR="006A0A80">
              <w:rPr>
                <w:rFonts w:ascii="Arial" w:eastAsia="Arial Unicode MS" w:hAnsi="Arial" w:cs="Arial"/>
                <w:b/>
                <w:lang w:val="es-ES"/>
              </w:rPr>
              <w:t>Buscar</w:t>
            </w:r>
            <w:r w:rsidR="006A0A80">
              <w:rPr>
                <w:rFonts w:ascii="Arial" w:eastAsia="Arial Unicode MS" w:hAnsi="Arial" w:cs="Arial"/>
                <w:lang w:val="es-ES"/>
              </w:rPr>
              <w:t>”</w:t>
            </w:r>
            <w:r w:rsidR="00FE2485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C273CE" w:rsidRDefault="00C273CE" w:rsidP="005A4EB0">
            <w:pPr>
              <w:ind w:left="426" w:hanging="426"/>
              <w:jc w:val="both"/>
              <w:rPr>
                <w:rFonts w:ascii="Arial" w:eastAsia="Arial Unicode MS" w:hAnsi="Arial" w:cs="Arial"/>
                <w:lang w:val="es-ES"/>
              </w:rPr>
            </w:pPr>
            <w:r w:rsidRPr="00367615">
              <w:rPr>
                <w:rFonts w:ascii="Arial" w:eastAsia="Arial Unicode MS" w:hAnsi="Arial" w:cs="Arial"/>
                <w:b/>
                <w:lang w:val="es-ES"/>
              </w:rPr>
              <w:t>B2.</w:t>
            </w:r>
            <w:r w:rsidR="00FE2485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FE2485">
              <w:rPr>
                <w:rFonts w:ascii="Arial" w:eastAsia="Arial Unicode MS" w:hAnsi="Arial" w:cs="Arial"/>
                <w:lang w:val="es-ES"/>
              </w:rPr>
              <w:t xml:space="preserve">El sistema muestra todas las </w:t>
            </w:r>
            <w:r w:rsidR="005A4EB0">
              <w:rPr>
                <w:rFonts w:ascii="Arial" w:eastAsia="Arial Unicode MS" w:hAnsi="Arial" w:cs="Arial"/>
                <w:lang w:val="es-ES"/>
              </w:rPr>
              <w:t xml:space="preserve">citas por atender para la </w:t>
            </w:r>
            <w:r w:rsidR="00D22D4B">
              <w:rPr>
                <w:rFonts w:ascii="Arial" w:eastAsia="Arial Unicode MS" w:hAnsi="Arial" w:cs="Arial"/>
                <w:lang w:val="es-ES"/>
              </w:rPr>
              <w:t xml:space="preserve">fecha </w:t>
            </w:r>
            <w:r w:rsidR="00AD1636">
              <w:rPr>
                <w:rFonts w:ascii="Arial" w:eastAsia="Arial Unicode MS" w:hAnsi="Arial" w:cs="Arial"/>
                <w:lang w:val="es-ES"/>
              </w:rPr>
              <w:t>actual</w:t>
            </w:r>
            <w:r w:rsidR="005A4EB0">
              <w:rPr>
                <w:rFonts w:ascii="Arial" w:eastAsia="Arial Unicode MS" w:hAnsi="Arial" w:cs="Arial"/>
                <w:lang w:val="es-ES"/>
              </w:rPr>
              <w:t>, todas las citas se muestra ordenadas de manera asc</w:t>
            </w:r>
            <w:r w:rsidR="00AD1636">
              <w:rPr>
                <w:rFonts w:ascii="Arial" w:eastAsia="Arial Unicode MS" w:hAnsi="Arial" w:cs="Arial"/>
                <w:lang w:val="es-ES"/>
              </w:rPr>
              <w:t>endente por la hora de atención y el doctor a cargo.</w:t>
            </w:r>
          </w:p>
          <w:p w:rsidR="00FE2485" w:rsidRDefault="00FE2485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FE2485">
              <w:rPr>
                <w:rFonts w:ascii="Arial" w:eastAsia="Arial Unicode MS" w:hAnsi="Arial" w:cs="Arial"/>
                <w:b/>
                <w:lang w:val="es-ES"/>
              </w:rPr>
              <w:t>B3.</w:t>
            </w:r>
            <w:r w:rsidR="00C11D93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C11D93">
              <w:rPr>
                <w:rFonts w:ascii="Arial" w:eastAsia="Arial Unicode MS" w:hAnsi="Arial" w:cs="Arial"/>
                <w:lang w:val="es-ES"/>
              </w:rPr>
              <w:t xml:space="preserve">El doctor selecciona la opción </w:t>
            </w:r>
            <w:r w:rsidR="00C11D93" w:rsidRPr="00C11D93">
              <w:rPr>
                <w:rFonts w:ascii="Arial" w:eastAsia="Arial Unicode MS" w:hAnsi="Arial" w:cs="Arial"/>
                <w:b/>
                <w:lang w:val="es-ES"/>
              </w:rPr>
              <w:t>“</w:t>
            </w:r>
            <w:r w:rsidR="00D22D4B">
              <w:rPr>
                <w:rFonts w:ascii="Arial" w:eastAsia="Arial Unicode MS" w:hAnsi="Arial" w:cs="Arial"/>
                <w:b/>
                <w:lang w:val="es-ES"/>
              </w:rPr>
              <w:t>Realizar Atención</w:t>
            </w:r>
            <w:r w:rsidR="00C11D93" w:rsidRPr="00C11D93">
              <w:rPr>
                <w:rFonts w:ascii="Arial" w:eastAsia="Arial Unicode MS" w:hAnsi="Arial" w:cs="Arial"/>
                <w:b/>
                <w:lang w:val="es-ES"/>
              </w:rPr>
              <w:t>”</w:t>
            </w:r>
            <w:r w:rsidR="00C11D93">
              <w:rPr>
                <w:rFonts w:ascii="Arial" w:eastAsia="Arial Unicode MS" w:hAnsi="Arial" w:cs="Arial"/>
                <w:lang w:val="es-ES"/>
              </w:rPr>
              <w:t xml:space="preserve"> para ver los datos del paciente y el motivo de la atención médica.</w:t>
            </w:r>
          </w:p>
          <w:p w:rsidR="005A4EB0" w:rsidRDefault="00C11D93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C11D93">
              <w:rPr>
                <w:rFonts w:ascii="Arial" w:eastAsia="Arial Unicode MS" w:hAnsi="Arial" w:cs="Arial"/>
                <w:b/>
                <w:lang w:val="es-ES"/>
              </w:rPr>
              <w:t>B4</w:t>
            </w:r>
            <w:r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AD1636">
              <w:rPr>
                <w:rFonts w:ascii="Arial" w:eastAsia="Arial Unicode MS" w:hAnsi="Arial" w:cs="Arial"/>
                <w:lang w:val="es-ES"/>
              </w:rPr>
              <w:t xml:space="preserve"> </w:t>
            </w:r>
            <w:r>
              <w:rPr>
                <w:rFonts w:ascii="Arial" w:eastAsia="Arial Unicode MS" w:hAnsi="Arial" w:cs="Arial"/>
                <w:lang w:val="es-ES"/>
              </w:rPr>
              <w:t xml:space="preserve">El sistema muestra la información del paciente como: Nombres, </w:t>
            </w:r>
            <w:r w:rsidR="00026A4E">
              <w:rPr>
                <w:rFonts w:ascii="Arial" w:eastAsia="Arial Unicode MS" w:hAnsi="Arial" w:cs="Arial"/>
                <w:lang w:val="es-ES"/>
              </w:rPr>
              <w:t>Apellidos</w:t>
            </w:r>
            <w:r>
              <w:rPr>
                <w:rFonts w:ascii="Arial" w:eastAsia="Arial Unicode MS" w:hAnsi="Arial" w:cs="Arial"/>
                <w:lang w:val="es-ES"/>
              </w:rPr>
              <w:t xml:space="preserve">, Edad, Sexo, </w:t>
            </w:r>
            <w:r w:rsidR="0000212D">
              <w:rPr>
                <w:rFonts w:ascii="Arial" w:eastAsia="Arial Unicode MS" w:hAnsi="Arial" w:cs="Arial"/>
                <w:lang w:val="es-ES"/>
              </w:rPr>
              <w:t>Observaci</w:t>
            </w:r>
            <w:r w:rsidR="00F51CF8">
              <w:rPr>
                <w:rFonts w:ascii="Arial" w:eastAsia="Arial Unicode MS" w:hAnsi="Arial" w:cs="Arial"/>
                <w:lang w:val="es-ES"/>
              </w:rPr>
              <w:t>ones</w:t>
            </w:r>
            <w:r w:rsidR="00AD1636">
              <w:rPr>
                <w:rFonts w:ascii="Arial" w:eastAsia="Arial Unicode MS" w:hAnsi="Arial" w:cs="Arial"/>
                <w:lang w:val="es-ES"/>
              </w:rPr>
              <w:t xml:space="preserve">; y </w:t>
            </w:r>
            <w:r w:rsidR="00D22D4B">
              <w:rPr>
                <w:rFonts w:ascii="Arial" w:eastAsia="Arial Unicode MS" w:hAnsi="Arial" w:cs="Arial"/>
                <w:lang w:val="es-ES"/>
              </w:rPr>
              <w:t>datos de entrada</w:t>
            </w:r>
            <w:r w:rsidR="001C3A55">
              <w:rPr>
                <w:rFonts w:ascii="Arial" w:eastAsia="Arial Unicode MS" w:hAnsi="Arial" w:cs="Arial"/>
                <w:lang w:val="es-ES"/>
              </w:rPr>
              <w:t xml:space="preserve"> como: prescripción médica y diagnóstico</w:t>
            </w:r>
          </w:p>
          <w:p w:rsidR="00D22D4B" w:rsidRPr="005A4EB0" w:rsidRDefault="00AD1636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B5</w:t>
            </w:r>
            <w:r w:rsidR="005A4EB0" w:rsidRPr="005A4EB0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5A4EB0">
              <w:rPr>
                <w:rFonts w:ascii="Arial" w:eastAsia="Arial Unicode MS" w:hAnsi="Arial" w:cs="Arial"/>
                <w:lang w:val="es-ES"/>
              </w:rPr>
              <w:t xml:space="preserve"> El doctor hace el ingreso de los datos requeridos</w:t>
            </w:r>
          </w:p>
          <w:p w:rsidR="00365F61" w:rsidRDefault="00AD1636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B6</w:t>
            </w:r>
            <w:r w:rsidR="00C11D93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C11D93">
              <w:rPr>
                <w:rFonts w:ascii="Arial" w:eastAsia="Arial Unicode MS" w:hAnsi="Arial" w:cs="Arial"/>
                <w:lang w:val="es-ES"/>
              </w:rPr>
              <w:t xml:space="preserve"> El doctor selecciona la opción </w:t>
            </w:r>
            <w:r w:rsidR="00C11D93" w:rsidRPr="00C11D93">
              <w:rPr>
                <w:rFonts w:ascii="Arial" w:eastAsia="Arial Unicode MS" w:hAnsi="Arial" w:cs="Arial"/>
                <w:b/>
                <w:lang w:val="es-ES"/>
              </w:rPr>
              <w:t>“</w:t>
            </w:r>
            <w:r w:rsidR="00365F61">
              <w:rPr>
                <w:rFonts w:ascii="Arial" w:eastAsia="Arial Unicode MS" w:hAnsi="Arial" w:cs="Arial"/>
                <w:b/>
                <w:lang w:val="es-ES"/>
              </w:rPr>
              <w:t>Registrar</w:t>
            </w:r>
            <w:r w:rsidR="00C11D93" w:rsidRPr="00C11D93">
              <w:rPr>
                <w:rFonts w:ascii="Arial" w:eastAsia="Arial Unicode MS" w:hAnsi="Arial" w:cs="Arial"/>
                <w:b/>
                <w:lang w:val="es-ES"/>
              </w:rPr>
              <w:t>”</w:t>
            </w:r>
            <w:r w:rsidR="00365F61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C11D93">
              <w:rPr>
                <w:rFonts w:ascii="Arial" w:eastAsia="Arial Unicode MS" w:hAnsi="Arial" w:cs="Arial"/>
                <w:lang w:val="es-ES"/>
              </w:rPr>
              <w:t xml:space="preserve"> </w:t>
            </w:r>
          </w:p>
          <w:p w:rsidR="00C11D93" w:rsidRDefault="00AD1636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B7</w:t>
            </w:r>
            <w:r w:rsidR="00C11D93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C11D93">
              <w:rPr>
                <w:rFonts w:ascii="Arial" w:eastAsia="Arial Unicode MS" w:hAnsi="Arial" w:cs="Arial"/>
                <w:lang w:val="es-ES"/>
              </w:rPr>
              <w:t xml:space="preserve"> El sistema muestra un mensaje de éxito y actualiza el estado</w:t>
            </w:r>
            <w:r w:rsidR="00C46655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C46655" w:rsidRPr="00C46655">
              <w:rPr>
                <w:rFonts w:ascii="Arial" w:eastAsia="Arial Unicode MS" w:hAnsi="Arial" w:cs="Arial"/>
                <w:b/>
                <w:lang w:val="es-ES"/>
              </w:rPr>
              <w:t>(</w:t>
            </w:r>
            <w:r w:rsidR="00C46655">
              <w:rPr>
                <w:rFonts w:ascii="Arial" w:eastAsia="Arial Unicode MS" w:hAnsi="Arial" w:cs="Arial"/>
                <w:b/>
                <w:lang w:val="es-ES"/>
              </w:rPr>
              <w:t>atendido</w:t>
            </w:r>
            <w:r w:rsidR="00C46655" w:rsidRPr="00C46655">
              <w:rPr>
                <w:rFonts w:ascii="Arial" w:eastAsia="Arial Unicode MS" w:hAnsi="Arial" w:cs="Arial"/>
                <w:b/>
                <w:lang w:val="es-ES"/>
              </w:rPr>
              <w:t>)</w:t>
            </w:r>
            <w:r w:rsidR="00C46655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C11D93">
              <w:rPr>
                <w:rFonts w:ascii="Arial" w:eastAsia="Arial Unicode MS" w:hAnsi="Arial" w:cs="Arial"/>
                <w:lang w:val="es-ES"/>
              </w:rPr>
              <w:t>de la atención médica.</w:t>
            </w:r>
          </w:p>
          <w:p w:rsidR="00C11D93" w:rsidRPr="00C11D93" w:rsidRDefault="00AD1636" w:rsidP="00B5088A">
            <w:pPr>
              <w:jc w:val="both"/>
              <w:rPr>
                <w:rFonts w:eastAsia="Arial Unicode MS"/>
                <w:b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B8</w:t>
            </w:r>
            <w:r w:rsidR="00C11D93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C11D93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A4716F">
              <w:rPr>
                <w:rFonts w:ascii="Arial" w:eastAsia="Arial Unicode MS" w:hAnsi="Arial" w:cs="Arial"/>
                <w:lang w:val="es-ES"/>
              </w:rPr>
              <w:t>El caso de uso termina.</w:t>
            </w:r>
            <w:r w:rsidR="00C11D93" w:rsidRPr="00C11D93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C11D93" w:rsidRPr="00C11D93">
              <w:rPr>
                <w:rFonts w:eastAsia="Arial Unicode MS"/>
                <w:b/>
              </w:rPr>
              <w:t xml:space="preserve"> </w:t>
            </w:r>
          </w:p>
          <w:p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i/>
                <w:lang w:val="es-ES"/>
              </w:rPr>
            </w:pP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POSCONDICION:</w:t>
            </w:r>
          </w:p>
          <w:p w:rsidR="00A4716F" w:rsidRDefault="00365F61" w:rsidP="00B5088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4716F">
              <w:rPr>
                <w:rFonts w:ascii="Arial" w:hAnsi="Arial" w:cs="Arial"/>
              </w:rPr>
              <w:t>El estado de la atención médica queda actualizado con el estado correspondiente de “Atendido”.</w:t>
            </w:r>
          </w:p>
          <w:p w:rsidR="00A4716F" w:rsidRPr="00367615" w:rsidRDefault="00365F61" w:rsidP="00B5088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Se registra la prescripción médica y el diagnóstico del paciente.</w:t>
            </w:r>
          </w:p>
        </w:tc>
      </w:tr>
      <w:tr w:rsidR="00C273CE" w:rsidRPr="001A61E8" w:rsidTr="00B5088A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 w:rsidRPr="001A61E8">
              <w:rPr>
                <w:rFonts w:ascii="Arial" w:eastAsia="Arial Unicode MS" w:hAnsi="Arial" w:cs="Arial"/>
                <w:b/>
                <w:lang w:val="es-ES"/>
              </w:rPr>
              <w:t>FLUJOS ALTERNATIVOS:</w:t>
            </w:r>
          </w:p>
          <w:p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  <w:p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1A61E8">
              <w:rPr>
                <w:rFonts w:ascii="Arial" w:eastAsia="Arial Unicode MS" w:hAnsi="Arial" w:cs="Arial"/>
                <w:b/>
                <w:lang w:val="es-ES"/>
              </w:rPr>
              <w:t>A1.</w:t>
            </w:r>
            <w:r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7A2607">
              <w:rPr>
                <w:rFonts w:ascii="Arial" w:eastAsia="Arial Unicode MS" w:hAnsi="Arial" w:cs="Arial"/>
                <w:b/>
                <w:lang w:val="es-ES"/>
              </w:rPr>
              <w:t>No existe cita médica</w:t>
            </w:r>
          </w:p>
          <w:p w:rsidR="00C273CE" w:rsidRPr="009F4114" w:rsidRDefault="00C273CE" w:rsidP="00B5088A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A1.1.</w:t>
            </w:r>
            <w:r w:rsidR="009F4114">
              <w:rPr>
                <w:rFonts w:ascii="Arial" w:eastAsia="Arial Unicode MS" w:hAnsi="Arial" w:cs="Arial"/>
                <w:lang w:val="es-ES"/>
              </w:rPr>
              <w:t xml:space="preserve"> El sistema indica o muestra el mensaje “</w:t>
            </w:r>
            <w:r w:rsidR="007A2607">
              <w:rPr>
                <w:rFonts w:ascii="Arial" w:eastAsia="Arial Unicode MS" w:hAnsi="Arial" w:cs="Arial"/>
                <w:lang w:val="es-ES"/>
              </w:rPr>
              <w:t>No hay atenciones pendiente</w:t>
            </w:r>
            <w:r w:rsidR="009F4114">
              <w:rPr>
                <w:rFonts w:ascii="Arial" w:eastAsia="Arial Unicode MS" w:hAnsi="Arial" w:cs="Arial"/>
                <w:lang w:val="es-ES"/>
              </w:rPr>
              <w:t>”</w:t>
            </w:r>
            <w:r w:rsidR="007A2607">
              <w:rPr>
                <w:rFonts w:ascii="Arial" w:eastAsia="Arial Unicode MS" w:hAnsi="Arial" w:cs="Arial"/>
                <w:lang w:val="es-ES"/>
              </w:rPr>
              <w:t xml:space="preserve"> para la fecha seleccionada</w:t>
            </w:r>
            <w:r w:rsidR="009F4114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C273CE" w:rsidRPr="009F4114" w:rsidRDefault="00C273CE" w:rsidP="00B5088A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A1.2.</w:t>
            </w:r>
            <w:r w:rsidR="009F4114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AD1636">
              <w:rPr>
                <w:rFonts w:ascii="Arial" w:eastAsia="Arial Unicode MS" w:hAnsi="Arial" w:cs="Arial"/>
                <w:lang w:val="es-ES"/>
              </w:rPr>
              <w:t>El flujo continúa en el paso B8</w:t>
            </w:r>
          </w:p>
          <w:p w:rsidR="00C273CE" w:rsidRPr="00367615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0017D4">
              <w:rPr>
                <w:rFonts w:ascii="Arial" w:hAnsi="Arial" w:cs="Arial"/>
                <w:b/>
              </w:rPr>
              <w:t>REQUERIMIENTOS ESPECIALES O SUPLEMENTARIOS</w:t>
            </w:r>
            <w:r w:rsidRPr="001A61E8">
              <w:rPr>
                <w:rFonts w:ascii="Arial" w:hAnsi="Arial" w:cs="Arial"/>
                <w:b/>
              </w:rPr>
              <w:t>:</w:t>
            </w:r>
          </w:p>
          <w:p w:rsidR="00C273CE" w:rsidRDefault="00C273CE" w:rsidP="00B5088A">
            <w:pPr>
              <w:jc w:val="both"/>
              <w:rPr>
                <w:rFonts w:ascii="Arial" w:hAnsi="Arial" w:cs="Arial"/>
                <w:b/>
              </w:rPr>
            </w:pPr>
          </w:p>
          <w:p w:rsidR="00C273CE" w:rsidRPr="002C42A7" w:rsidRDefault="002C42A7" w:rsidP="00C273CE">
            <w:pPr>
              <w:numPr>
                <w:ilvl w:val="0"/>
                <w:numId w:val="37"/>
              </w:numPr>
              <w:ind w:left="426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Los mensajes de advertencia que muestra el sistema deben de tener la información correspondiente para que pueda ser entendido por el usuario del sistema.</w:t>
            </w:r>
          </w:p>
          <w:p w:rsidR="002C42A7" w:rsidRPr="00550A90" w:rsidRDefault="002C42A7" w:rsidP="00C273CE">
            <w:pPr>
              <w:numPr>
                <w:ilvl w:val="0"/>
                <w:numId w:val="37"/>
              </w:numPr>
              <w:ind w:left="426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Los botones deben de contener texto adecuado para que su uso sea intuitivo y fácil.</w:t>
            </w:r>
          </w:p>
        </w:tc>
      </w:tr>
    </w:tbl>
    <w:p w:rsidR="00C273CE" w:rsidRPr="001A61E8" w:rsidRDefault="00C273CE" w:rsidP="00C273CE">
      <w:pPr>
        <w:rPr>
          <w:rFonts w:ascii="Arial" w:hAnsi="Arial" w:cs="Arial"/>
          <w:b/>
          <w:bCs/>
          <w:lang w:val="es-ES"/>
        </w:rPr>
      </w:pPr>
    </w:p>
    <w:p w:rsidR="00C273CE" w:rsidRPr="001A61E8" w:rsidRDefault="00C273CE" w:rsidP="00C273CE">
      <w:pPr>
        <w:pStyle w:val="Ttulo1"/>
        <w:ind w:left="426" w:hanging="426"/>
        <w:rPr>
          <w:szCs w:val="24"/>
        </w:rPr>
      </w:pPr>
      <w:bookmarkStart w:id="2" w:name="_Toc289845534"/>
      <w:r w:rsidRPr="001A61E8">
        <w:rPr>
          <w:rFonts w:cs="Arial"/>
          <w:bCs/>
          <w:szCs w:val="24"/>
          <w:lang w:val="es-ES"/>
        </w:rPr>
        <w:lastRenderedPageBreak/>
        <w:t>PROTOTIPO EXPLORATORIO</w:t>
      </w:r>
      <w:bookmarkEnd w:id="2"/>
      <w:r w:rsidRPr="001A61E8">
        <w:rPr>
          <w:rFonts w:cs="Arial"/>
          <w:bCs/>
          <w:szCs w:val="24"/>
          <w:lang w:val="es-ES"/>
        </w:rPr>
        <w:t xml:space="preserve"> </w:t>
      </w:r>
    </w:p>
    <w:p w:rsidR="00373415" w:rsidRDefault="00373415" w:rsidP="00373415"/>
    <w:p w:rsidR="001D1035" w:rsidRDefault="001D1035" w:rsidP="001D1035">
      <w:pPr>
        <w:jc w:val="center"/>
      </w:pPr>
    </w:p>
    <w:p w:rsidR="007164C8" w:rsidRDefault="00927C41" w:rsidP="001D103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5476875" cy="4905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4C8" w:rsidRDefault="007164C8" w:rsidP="001D1035">
      <w:pPr>
        <w:jc w:val="center"/>
      </w:pPr>
    </w:p>
    <w:p w:rsidR="007164C8" w:rsidRDefault="00927C41" w:rsidP="001D103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324475" cy="4848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4C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17B" w:rsidRDefault="000D717B">
      <w:r>
        <w:separator/>
      </w:r>
    </w:p>
  </w:endnote>
  <w:endnote w:type="continuationSeparator" w:id="0">
    <w:p w:rsidR="000D717B" w:rsidRDefault="000D7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2BE" w:rsidRDefault="00C812B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812BE" w:rsidRDefault="00C812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812BE" w:rsidRPr="00617CA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12BE" w:rsidRPr="00617CA0" w:rsidRDefault="00C812BE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12BE" w:rsidRPr="00617CA0" w:rsidRDefault="00C812BE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12BE" w:rsidRPr="00617CA0" w:rsidRDefault="00C812BE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617CA0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617CA0">
            <w:rPr>
              <w:rFonts w:ascii="Arial" w:hAnsi="Arial" w:cs="Arial"/>
              <w:sz w:val="16"/>
              <w:szCs w:val="16"/>
            </w:rPr>
            <w:fldChar w:fldCharType="begin"/>
          </w:r>
          <w:r w:rsidRPr="00617CA0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617CA0">
            <w:rPr>
              <w:rFonts w:ascii="Arial" w:hAnsi="Arial" w:cs="Arial"/>
              <w:sz w:val="16"/>
              <w:szCs w:val="16"/>
            </w:rPr>
            <w:fldChar w:fldCharType="separate"/>
          </w:r>
          <w:r w:rsidR="00075ED4">
            <w:rPr>
              <w:rFonts w:ascii="Arial" w:hAnsi="Arial" w:cs="Arial"/>
              <w:noProof/>
              <w:sz w:val="16"/>
              <w:szCs w:val="16"/>
            </w:rPr>
            <w:t>5</w:t>
          </w:r>
          <w:r w:rsidRPr="00617CA0">
            <w:rPr>
              <w:rFonts w:ascii="Arial" w:hAnsi="Arial" w:cs="Arial"/>
              <w:sz w:val="16"/>
              <w:szCs w:val="16"/>
            </w:rPr>
            <w:fldChar w:fldCharType="end"/>
          </w:r>
          <w:r w:rsidRPr="00617CA0">
            <w:rPr>
              <w:rFonts w:ascii="Arial" w:hAnsi="Arial" w:cs="Arial"/>
              <w:sz w:val="16"/>
              <w:szCs w:val="16"/>
            </w:rPr>
            <w:t xml:space="preserve"> de </w:t>
          </w:r>
          <w:r w:rsidRPr="00617CA0">
            <w:rPr>
              <w:rFonts w:ascii="Arial" w:hAnsi="Arial" w:cs="Arial"/>
              <w:sz w:val="16"/>
              <w:szCs w:val="16"/>
            </w:rPr>
            <w:fldChar w:fldCharType="begin"/>
          </w:r>
          <w:r w:rsidRPr="00617CA0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 w:rsidRPr="00617CA0">
            <w:rPr>
              <w:rFonts w:ascii="Arial" w:hAnsi="Arial" w:cs="Arial"/>
              <w:sz w:val="16"/>
              <w:szCs w:val="16"/>
            </w:rPr>
            <w:fldChar w:fldCharType="separate"/>
          </w:r>
          <w:r w:rsidR="00075ED4">
            <w:rPr>
              <w:rFonts w:ascii="Arial" w:hAnsi="Arial" w:cs="Arial"/>
              <w:noProof/>
              <w:sz w:val="16"/>
              <w:szCs w:val="16"/>
            </w:rPr>
            <w:t>5</w:t>
          </w:r>
          <w:r w:rsidRPr="00617CA0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C812BE" w:rsidRPr="004C36D7" w:rsidRDefault="00C812BE" w:rsidP="00676A4E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2BE" w:rsidRDefault="00C812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17B" w:rsidRDefault="000D717B">
      <w:r>
        <w:separator/>
      </w:r>
    </w:p>
  </w:footnote>
  <w:footnote w:type="continuationSeparator" w:id="0">
    <w:p w:rsidR="000D717B" w:rsidRDefault="000D7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2888"/>
      <w:gridCol w:w="4047"/>
      <w:gridCol w:w="2641"/>
    </w:tblGrid>
    <w:tr w:rsidR="00C273CE" w:rsidTr="00B5088A">
      <w:trPr>
        <w:cantSplit/>
        <w:trHeight w:val="1324"/>
      </w:trPr>
      <w:tc>
        <w:tcPr>
          <w:tcW w:w="1508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273CE" w:rsidRPr="00721220" w:rsidRDefault="00C273C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721220">
            <w:rPr>
              <w:rFonts w:ascii="Arial" w:hAnsi="Arial" w:cs="Arial"/>
              <w:sz w:val="22"/>
              <w:szCs w:val="22"/>
            </w:rPr>
            <w:t>Logo del cliente</w:t>
          </w:r>
        </w:p>
      </w:tc>
      <w:tc>
        <w:tcPr>
          <w:tcW w:w="2113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73CE" w:rsidRDefault="00C273C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C273CE" w:rsidRDefault="00C273C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CASO DE USO</w:t>
          </w:r>
        </w:p>
        <w:p w:rsidR="00C273CE" w:rsidRDefault="00C273C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1379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273CE" w:rsidRDefault="00721220" w:rsidP="00940DC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Logo del consultor</w:t>
          </w:r>
        </w:p>
      </w:tc>
    </w:tr>
  </w:tbl>
  <w:p w:rsidR="00C812BE" w:rsidRDefault="00C812BE">
    <w:pPr>
      <w:pStyle w:val="Encabezado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2BE" w:rsidRDefault="00C812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3A7CB2"/>
    <w:multiLevelType w:val="hybridMultilevel"/>
    <w:tmpl w:val="2886FD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06F76F03"/>
    <w:multiLevelType w:val="hybridMultilevel"/>
    <w:tmpl w:val="2C4E082E"/>
    <w:lvl w:ilvl="0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93E362E"/>
    <w:multiLevelType w:val="hybridMultilevel"/>
    <w:tmpl w:val="8F54F3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B462B8A"/>
    <w:multiLevelType w:val="hybridMultilevel"/>
    <w:tmpl w:val="3D22B24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205E6E"/>
    <w:multiLevelType w:val="multilevel"/>
    <w:tmpl w:val="9C24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D52BC"/>
    <w:multiLevelType w:val="hybridMultilevel"/>
    <w:tmpl w:val="9C24B5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CC0220C"/>
    <w:multiLevelType w:val="hybridMultilevel"/>
    <w:tmpl w:val="DA0487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CD918A1"/>
    <w:multiLevelType w:val="hybridMultilevel"/>
    <w:tmpl w:val="4220510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E81E3B"/>
    <w:multiLevelType w:val="multilevel"/>
    <w:tmpl w:val="38F8F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5" w15:restartNumberingAfterBreak="0">
    <w:nsid w:val="6F7821FF"/>
    <w:multiLevelType w:val="hybridMultilevel"/>
    <w:tmpl w:val="7AD021C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E4967"/>
    <w:multiLevelType w:val="hybridMultilevel"/>
    <w:tmpl w:val="8D1E394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2A901BE"/>
    <w:multiLevelType w:val="hybridMultilevel"/>
    <w:tmpl w:val="22825BF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ACD4D86"/>
    <w:multiLevelType w:val="hybridMultilevel"/>
    <w:tmpl w:val="A4083B6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2" w15:restartNumberingAfterBreak="0">
    <w:nsid w:val="7B10746F"/>
    <w:multiLevelType w:val="hybridMultilevel"/>
    <w:tmpl w:val="49D4AC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C59435E"/>
    <w:multiLevelType w:val="hybridMultilevel"/>
    <w:tmpl w:val="38F8F32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3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6"/>
  </w:num>
  <w:num w:numId="11">
    <w:abstractNumId w:val="14"/>
  </w:num>
  <w:num w:numId="12">
    <w:abstractNumId w:val="12"/>
  </w:num>
  <w:num w:numId="13">
    <w:abstractNumId w:val="29"/>
  </w:num>
  <w:num w:numId="14">
    <w:abstractNumId w:val="11"/>
  </w:num>
  <w:num w:numId="15">
    <w:abstractNumId w:val="8"/>
  </w:num>
  <w:num w:numId="16">
    <w:abstractNumId w:val="27"/>
  </w:num>
  <w:num w:numId="17">
    <w:abstractNumId w:val="18"/>
  </w:num>
  <w:num w:numId="18">
    <w:abstractNumId w:val="9"/>
  </w:num>
  <w:num w:numId="19">
    <w:abstractNumId w:val="17"/>
  </w:num>
  <w:num w:numId="20">
    <w:abstractNumId w:val="10"/>
  </w:num>
  <w:num w:numId="21">
    <w:abstractNumId w:val="23"/>
  </w:num>
  <w:num w:numId="22">
    <w:abstractNumId w:val="5"/>
  </w:num>
  <w:num w:numId="23">
    <w:abstractNumId w:val="4"/>
  </w:num>
  <w:num w:numId="24">
    <w:abstractNumId w:val="7"/>
  </w:num>
  <w:num w:numId="25">
    <w:abstractNumId w:val="19"/>
  </w:num>
  <w:num w:numId="26">
    <w:abstractNumId w:val="16"/>
  </w:num>
  <w:num w:numId="27">
    <w:abstractNumId w:val="15"/>
  </w:num>
  <w:num w:numId="28">
    <w:abstractNumId w:val="25"/>
  </w:num>
  <w:num w:numId="29">
    <w:abstractNumId w:val="28"/>
  </w:num>
  <w:num w:numId="30">
    <w:abstractNumId w:val="3"/>
  </w:num>
  <w:num w:numId="31">
    <w:abstractNumId w:val="34"/>
  </w:num>
  <w:num w:numId="32">
    <w:abstractNumId w:val="31"/>
  </w:num>
  <w:num w:numId="33">
    <w:abstractNumId w:val="22"/>
  </w:num>
  <w:num w:numId="34">
    <w:abstractNumId w:val="24"/>
  </w:num>
  <w:num w:numId="35">
    <w:abstractNumId w:val="26"/>
  </w:num>
  <w:num w:numId="36">
    <w:abstractNumId w:val="0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4A"/>
    <w:rsid w:val="000017D4"/>
    <w:rsid w:val="0000212D"/>
    <w:rsid w:val="00026A4E"/>
    <w:rsid w:val="00043DFA"/>
    <w:rsid w:val="00075ED4"/>
    <w:rsid w:val="00086DFB"/>
    <w:rsid w:val="000A128D"/>
    <w:rsid w:val="000A614A"/>
    <w:rsid w:val="000B0BF2"/>
    <w:rsid w:val="000D717B"/>
    <w:rsid w:val="00110B0B"/>
    <w:rsid w:val="00117F4D"/>
    <w:rsid w:val="0014303B"/>
    <w:rsid w:val="00143EA3"/>
    <w:rsid w:val="001542BD"/>
    <w:rsid w:val="001753EB"/>
    <w:rsid w:val="00187C57"/>
    <w:rsid w:val="001B0B4C"/>
    <w:rsid w:val="001B1FEF"/>
    <w:rsid w:val="001C3A55"/>
    <w:rsid w:val="001C473A"/>
    <w:rsid w:val="001C63AF"/>
    <w:rsid w:val="001D1035"/>
    <w:rsid w:val="001E0807"/>
    <w:rsid w:val="001F41C6"/>
    <w:rsid w:val="00202B55"/>
    <w:rsid w:val="002225C1"/>
    <w:rsid w:val="00244F38"/>
    <w:rsid w:val="00277ED1"/>
    <w:rsid w:val="00287144"/>
    <w:rsid w:val="002A747E"/>
    <w:rsid w:val="002B2A02"/>
    <w:rsid w:val="002C42A7"/>
    <w:rsid w:val="002D679D"/>
    <w:rsid w:val="002E09D4"/>
    <w:rsid w:val="002E2DF8"/>
    <w:rsid w:val="002E34F8"/>
    <w:rsid w:val="002F3172"/>
    <w:rsid w:val="00313A56"/>
    <w:rsid w:val="00317509"/>
    <w:rsid w:val="00324294"/>
    <w:rsid w:val="003317B7"/>
    <w:rsid w:val="00365F61"/>
    <w:rsid w:val="00373415"/>
    <w:rsid w:val="00386239"/>
    <w:rsid w:val="0039275F"/>
    <w:rsid w:val="003A6781"/>
    <w:rsid w:val="003A7C00"/>
    <w:rsid w:val="003A7F57"/>
    <w:rsid w:val="004148AC"/>
    <w:rsid w:val="00426851"/>
    <w:rsid w:val="00432755"/>
    <w:rsid w:val="00442197"/>
    <w:rsid w:val="00444ADE"/>
    <w:rsid w:val="004553B9"/>
    <w:rsid w:val="00460F76"/>
    <w:rsid w:val="00462720"/>
    <w:rsid w:val="00464300"/>
    <w:rsid w:val="00467884"/>
    <w:rsid w:val="004859C1"/>
    <w:rsid w:val="004A5DF7"/>
    <w:rsid w:val="004C36D7"/>
    <w:rsid w:val="004E61A2"/>
    <w:rsid w:val="004F36EA"/>
    <w:rsid w:val="005079A6"/>
    <w:rsid w:val="00530256"/>
    <w:rsid w:val="00533B16"/>
    <w:rsid w:val="0053514C"/>
    <w:rsid w:val="00543FCE"/>
    <w:rsid w:val="00545E69"/>
    <w:rsid w:val="0058103D"/>
    <w:rsid w:val="00597337"/>
    <w:rsid w:val="005A4EB0"/>
    <w:rsid w:val="005A5E4B"/>
    <w:rsid w:val="005B4795"/>
    <w:rsid w:val="005D3AB3"/>
    <w:rsid w:val="005D7507"/>
    <w:rsid w:val="00606A04"/>
    <w:rsid w:val="00614EE4"/>
    <w:rsid w:val="00617CA0"/>
    <w:rsid w:val="0062068F"/>
    <w:rsid w:val="00630AA1"/>
    <w:rsid w:val="0065091E"/>
    <w:rsid w:val="00656CEC"/>
    <w:rsid w:val="006672A6"/>
    <w:rsid w:val="00676A4E"/>
    <w:rsid w:val="00684184"/>
    <w:rsid w:val="0069768E"/>
    <w:rsid w:val="006A0A80"/>
    <w:rsid w:val="006A5EF0"/>
    <w:rsid w:val="006C12F2"/>
    <w:rsid w:val="006D3E17"/>
    <w:rsid w:val="007164C8"/>
    <w:rsid w:val="00721220"/>
    <w:rsid w:val="0075269B"/>
    <w:rsid w:val="00755FE4"/>
    <w:rsid w:val="007606BC"/>
    <w:rsid w:val="00770317"/>
    <w:rsid w:val="00781AB6"/>
    <w:rsid w:val="007A2607"/>
    <w:rsid w:val="007D39F7"/>
    <w:rsid w:val="007E4D39"/>
    <w:rsid w:val="00814C8F"/>
    <w:rsid w:val="008969A9"/>
    <w:rsid w:val="00897E2B"/>
    <w:rsid w:val="008B6AC6"/>
    <w:rsid w:val="0091721E"/>
    <w:rsid w:val="009235A1"/>
    <w:rsid w:val="00927C41"/>
    <w:rsid w:val="00940DCE"/>
    <w:rsid w:val="00971C71"/>
    <w:rsid w:val="0097569D"/>
    <w:rsid w:val="0098361C"/>
    <w:rsid w:val="009875BA"/>
    <w:rsid w:val="00987D1C"/>
    <w:rsid w:val="009D6F0F"/>
    <w:rsid w:val="009F4114"/>
    <w:rsid w:val="00A11F23"/>
    <w:rsid w:val="00A4716F"/>
    <w:rsid w:val="00A47255"/>
    <w:rsid w:val="00A64FB0"/>
    <w:rsid w:val="00A66B17"/>
    <w:rsid w:val="00A863CC"/>
    <w:rsid w:val="00AC64FD"/>
    <w:rsid w:val="00AD1636"/>
    <w:rsid w:val="00AD474D"/>
    <w:rsid w:val="00B025AC"/>
    <w:rsid w:val="00B37EAF"/>
    <w:rsid w:val="00B400ED"/>
    <w:rsid w:val="00B44BA8"/>
    <w:rsid w:val="00B5088A"/>
    <w:rsid w:val="00B64DC6"/>
    <w:rsid w:val="00B942DA"/>
    <w:rsid w:val="00BA2DD5"/>
    <w:rsid w:val="00BB4E9C"/>
    <w:rsid w:val="00BC19FE"/>
    <w:rsid w:val="00BD63C1"/>
    <w:rsid w:val="00BF7D18"/>
    <w:rsid w:val="00C11D93"/>
    <w:rsid w:val="00C20311"/>
    <w:rsid w:val="00C273CE"/>
    <w:rsid w:val="00C3142E"/>
    <w:rsid w:val="00C36C5C"/>
    <w:rsid w:val="00C46655"/>
    <w:rsid w:val="00C614C1"/>
    <w:rsid w:val="00C8072B"/>
    <w:rsid w:val="00C812BE"/>
    <w:rsid w:val="00C964B8"/>
    <w:rsid w:val="00C97FB6"/>
    <w:rsid w:val="00CD5048"/>
    <w:rsid w:val="00D01644"/>
    <w:rsid w:val="00D22D4B"/>
    <w:rsid w:val="00D25A68"/>
    <w:rsid w:val="00D605FF"/>
    <w:rsid w:val="00D7074A"/>
    <w:rsid w:val="00D75D59"/>
    <w:rsid w:val="00D83435"/>
    <w:rsid w:val="00D846F6"/>
    <w:rsid w:val="00DB014A"/>
    <w:rsid w:val="00DC4595"/>
    <w:rsid w:val="00DC6D2F"/>
    <w:rsid w:val="00DE1903"/>
    <w:rsid w:val="00E100A9"/>
    <w:rsid w:val="00E13112"/>
    <w:rsid w:val="00E75AE8"/>
    <w:rsid w:val="00E86E6F"/>
    <w:rsid w:val="00EB371B"/>
    <w:rsid w:val="00EB4828"/>
    <w:rsid w:val="00F06A46"/>
    <w:rsid w:val="00F070D2"/>
    <w:rsid w:val="00F125CE"/>
    <w:rsid w:val="00F16034"/>
    <w:rsid w:val="00F34FC2"/>
    <w:rsid w:val="00F51CF8"/>
    <w:rsid w:val="00F7094F"/>
    <w:rsid w:val="00FA57FD"/>
    <w:rsid w:val="00FE2485"/>
    <w:rsid w:val="00FE6499"/>
    <w:rsid w:val="00FE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7B713E"/>
  <w15:docId w15:val="{6CC9D28C-CE6D-48CE-B4C7-4F6A74B0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73415"/>
    <w:pPr>
      <w:widowControl w:val="0"/>
      <w:spacing w:line="240" w:lineRule="atLeast"/>
    </w:pPr>
    <w:rPr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rsid w:val="00117F4D"/>
    <w:pPr>
      <w:spacing w:before="120" w:after="120" w:line="240" w:lineRule="auto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semiHidden/>
    <w:rsid w:val="00117F4D"/>
    <w:pPr>
      <w:spacing w:line="240" w:lineRule="auto"/>
    </w:pPr>
    <w:rPr>
      <w:rFonts w:ascii="Arial" w:hAnsi="Arial"/>
      <w:sz w:val="22"/>
    </w:rPr>
  </w:style>
  <w:style w:type="paragraph" w:styleId="TDC3">
    <w:name w:val="toc 3"/>
    <w:basedOn w:val="Normal"/>
    <w:next w:val="Normal"/>
    <w:semiHidden/>
    <w:rsid w:val="00117F4D"/>
    <w:pPr>
      <w:spacing w:line="240" w:lineRule="auto"/>
    </w:pPr>
    <w:rPr>
      <w:rFonts w:ascii="Arial" w:hAnsi="Arial"/>
      <w:bCs/>
      <w:i/>
      <w:noProof/>
      <w:sz w:val="22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Sangra2detindependiente">
    <w:name w:val="Body Text Indent 2"/>
    <w:basedOn w:val="Normal"/>
    <w:pPr>
      <w:ind w:left="720"/>
    </w:pPr>
    <w:rPr>
      <w:b/>
      <w:bCs/>
      <w:i/>
      <w:color w:val="0000FF"/>
    </w:rPr>
  </w:style>
  <w:style w:type="paragraph" w:customStyle="1" w:styleId="CarCarCarCarCarCarCar">
    <w:name w:val="Car Car Car Car Car Car C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character" w:styleId="Refdecomentario">
    <w:name w:val="annotation reference"/>
    <w:semiHidden/>
    <w:rsid w:val="006C12F2"/>
    <w:rPr>
      <w:sz w:val="16"/>
      <w:szCs w:val="16"/>
    </w:rPr>
  </w:style>
  <w:style w:type="paragraph" w:customStyle="1" w:styleId="CharChar1CarCarCharChar">
    <w:name w:val="Char Char1 Car Car Char Ch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Textocomentario">
    <w:name w:val="annotation text"/>
    <w:basedOn w:val="Normal"/>
    <w:semiHidden/>
    <w:rsid w:val="006C12F2"/>
  </w:style>
  <w:style w:type="paragraph" w:customStyle="1" w:styleId="Car">
    <w:name w:val="C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Asuntodelcomentario">
    <w:name w:val="annotation subject"/>
    <w:basedOn w:val="Textocomentario"/>
    <w:next w:val="Textocomentario"/>
    <w:semiHidden/>
    <w:rsid w:val="006C12F2"/>
    <w:rPr>
      <w:b/>
      <w:bCs/>
    </w:rPr>
  </w:style>
  <w:style w:type="paragraph" w:styleId="Textodeglobo">
    <w:name w:val="Balloon Text"/>
    <w:basedOn w:val="Normal"/>
    <w:semiHidden/>
    <w:rsid w:val="006C12F2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386239"/>
    <w:rPr>
      <w:b/>
      <w:bCs/>
    </w:rPr>
  </w:style>
  <w:style w:type="table" w:styleId="Tablaconcuadrcula">
    <w:name w:val="Table Grid"/>
    <w:basedOn w:val="Tablanormal"/>
    <w:rsid w:val="00373415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5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VERSIDAD\CICLO%20VIII\CALIDAD%20Y%20PRUEBAS%20DE%20SOFTWARE\SEMANA%202\TEORIA\ESPECIFICACION%20DE%20CASOS%20DE%20USO\CU02-Gestionar_Atenciones_Medica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CU02-Gestionar_Atenciones_Medicas</Template>
  <TotalTime>8</TotalTime>
  <Pages>5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"Modelo de Casos de Uso"</vt:lpstr>
    </vt:vector>
  </TitlesOfParts>
  <Company>ECOPETROL S.A.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"Modelo de Casos de Uso"</dc:title>
  <dc:subject>Aplicativo XXXXX</dc:subject>
  <dc:creator>JORGE RC</dc:creator>
  <cp:lastModifiedBy>lenovo</cp:lastModifiedBy>
  <cp:revision>8</cp:revision>
  <cp:lastPrinted>2007-12-04T21:07:00Z</cp:lastPrinted>
  <dcterms:created xsi:type="dcterms:W3CDTF">2014-09-17T00:33:00Z</dcterms:created>
  <dcterms:modified xsi:type="dcterms:W3CDTF">2016-11-28T06:36:00Z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001</vt:lpwstr>
  </property>
</Properties>
</file>