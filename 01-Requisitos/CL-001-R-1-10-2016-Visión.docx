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8E" w:rsidRPr="00B53BD6" w:rsidRDefault="00F03777" w:rsidP="003B348E">
      <w:pPr>
        <w:pStyle w:val="Ttulo"/>
        <w:jc w:val="right"/>
      </w:pPr>
      <w:r w:rsidRPr="00F03777">
        <w:rPr>
          <w:rFonts w:ascii="Calibri" w:hAnsi="Calibri" w:cs="Arial"/>
          <w:sz w:val="48"/>
        </w:rPr>
        <w:t>SISTEMA DE ATENCIÓN DE PACIENTES</w:t>
      </w:r>
      <w:r w:rsidR="002401A3" w:rsidRPr="00B53BD6">
        <w:t xml:space="preserve"> </w:t>
      </w:r>
    </w:p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C2238F" w:rsidRPr="00B53BD6" w:rsidRDefault="00C2238F" w:rsidP="003B348E"/>
    <w:p w:rsidR="003229E1" w:rsidRPr="00B53BD6" w:rsidRDefault="003229E1" w:rsidP="003B348E"/>
    <w:p w:rsidR="003229E1" w:rsidRPr="00B53BD6" w:rsidRDefault="003229E1" w:rsidP="003B348E">
      <w:pPr>
        <w:pStyle w:val="Ttulo"/>
        <w:jc w:val="right"/>
        <w:rPr>
          <w:rFonts w:cs="Arial"/>
        </w:rPr>
      </w:pPr>
    </w:p>
    <w:p w:rsidR="003B348E" w:rsidRPr="00B53BD6" w:rsidRDefault="003229E1" w:rsidP="003B348E">
      <w:pPr>
        <w:pStyle w:val="Ttulo"/>
        <w:jc w:val="right"/>
        <w:rPr>
          <w:rFonts w:cs="Arial"/>
        </w:rPr>
      </w:pPr>
      <w:r w:rsidRPr="00B53BD6">
        <w:rPr>
          <w:rFonts w:cs="Arial"/>
        </w:rPr>
        <w:t>Visión</w:t>
      </w:r>
    </w:p>
    <w:p w:rsidR="003B348E" w:rsidRPr="00B53BD6" w:rsidRDefault="003B348E" w:rsidP="003B348E">
      <w:pPr>
        <w:pStyle w:val="Ttulo"/>
        <w:jc w:val="right"/>
      </w:pPr>
    </w:p>
    <w:p w:rsidR="003B348E" w:rsidRPr="00B53BD6" w:rsidRDefault="003B348E" w:rsidP="003B348E"/>
    <w:p w:rsidR="00C2238F" w:rsidRPr="00B53BD6" w:rsidRDefault="00C2238F" w:rsidP="003B348E"/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>
      <w:pPr>
        <w:pStyle w:val="Ttulo"/>
        <w:rPr>
          <w:sz w:val="28"/>
        </w:rPr>
      </w:pPr>
    </w:p>
    <w:p w:rsidR="003B348E" w:rsidRPr="00B53BD6" w:rsidRDefault="003B348E" w:rsidP="003B348E">
      <w:pPr>
        <w:rPr>
          <w:rFonts w:ascii="Arial" w:hAnsi="Arial" w:cs="Arial"/>
          <w:sz w:val="22"/>
          <w:szCs w:val="22"/>
        </w:rPr>
      </w:pPr>
    </w:p>
    <w:p w:rsidR="003B348E" w:rsidRPr="00B53BD6" w:rsidRDefault="003B348E" w:rsidP="003B348E">
      <w:pPr>
        <w:sectPr w:rsidR="003B348E" w:rsidRPr="00B53BD6" w:rsidSect="009D400B">
          <w:footerReference w:type="even" r:id="rId8"/>
          <w:pgSz w:w="12240" w:h="15840" w:code="1"/>
          <w:pgMar w:top="-1915" w:right="1440" w:bottom="1440" w:left="1440" w:header="1800" w:footer="720" w:gutter="0"/>
          <w:cols w:space="720"/>
          <w:vAlign w:val="center"/>
        </w:sectPr>
      </w:pPr>
    </w:p>
    <w:p w:rsidR="003B348E" w:rsidRPr="00B53BD6" w:rsidRDefault="003B348E" w:rsidP="003B348E">
      <w:pPr>
        <w:pStyle w:val="Ttulo"/>
        <w:rPr>
          <w:sz w:val="22"/>
          <w:szCs w:val="22"/>
        </w:rPr>
      </w:pPr>
    </w:p>
    <w:p w:rsidR="003B348E" w:rsidRPr="00B53BD6" w:rsidRDefault="003B348E" w:rsidP="003B348E">
      <w:pPr>
        <w:pStyle w:val="Ttulo"/>
        <w:rPr>
          <w:rFonts w:cs="Arial"/>
          <w:sz w:val="24"/>
          <w:szCs w:val="24"/>
        </w:rPr>
      </w:pPr>
      <w:r w:rsidRPr="00B53BD6">
        <w:rPr>
          <w:rFonts w:cs="Arial"/>
          <w:sz w:val="24"/>
          <w:szCs w:val="24"/>
        </w:rPr>
        <w:t>Control de Versiones</w:t>
      </w:r>
    </w:p>
    <w:p w:rsidR="003B348E" w:rsidRPr="00B53BD6" w:rsidRDefault="003B348E" w:rsidP="003B348E"/>
    <w:p w:rsidR="003229E1" w:rsidRPr="00B53BD6" w:rsidRDefault="003229E1" w:rsidP="003B348E"/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831"/>
      </w:tblGrid>
      <w:tr w:rsidR="003B348E" w:rsidRPr="00B53BD6" w:rsidTr="00F24CBE">
        <w:tc>
          <w:tcPr>
            <w:tcW w:w="2304" w:type="dxa"/>
          </w:tcPr>
          <w:p w:rsidR="003B348E" w:rsidRPr="00B53BD6" w:rsidRDefault="003B348E" w:rsidP="003229E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3BD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B348E" w:rsidRPr="00B53BD6" w:rsidRDefault="003B348E" w:rsidP="003229E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3BD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B348E" w:rsidRPr="00B53BD6" w:rsidRDefault="003B348E" w:rsidP="003229E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3BD6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831" w:type="dxa"/>
          </w:tcPr>
          <w:p w:rsidR="003B348E" w:rsidRPr="00B53BD6" w:rsidRDefault="003B348E" w:rsidP="003229E1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3BD6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5B410E" w:rsidRPr="00B53BD6" w:rsidTr="00F24CBE">
        <w:tc>
          <w:tcPr>
            <w:tcW w:w="2304" w:type="dxa"/>
          </w:tcPr>
          <w:p w:rsidR="005B410E" w:rsidRPr="00B53BD6" w:rsidRDefault="00F03777" w:rsidP="004E228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25-10-2016</w:t>
            </w:r>
          </w:p>
        </w:tc>
        <w:tc>
          <w:tcPr>
            <w:tcW w:w="1152" w:type="dxa"/>
          </w:tcPr>
          <w:p w:rsidR="005B410E" w:rsidRPr="00B53BD6" w:rsidRDefault="009B2AE6" w:rsidP="009B2AE6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3BD6">
              <w:rPr>
                <w:rFonts w:ascii="Arial" w:hAnsi="Arial" w:cs="Arial"/>
                <w:sz w:val="22"/>
                <w:szCs w:val="22"/>
              </w:rPr>
              <w:t>1</w:t>
            </w:r>
            <w:r w:rsidR="002E0DB9" w:rsidRPr="00B53BD6">
              <w:rPr>
                <w:rFonts w:ascii="Arial" w:hAnsi="Arial" w:cs="Arial"/>
                <w:sz w:val="22"/>
                <w:szCs w:val="22"/>
              </w:rPr>
              <w:t>.</w:t>
            </w:r>
            <w:r w:rsidRPr="00B53BD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744" w:type="dxa"/>
          </w:tcPr>
          <w:p w:rsidR="005B410E" w:rsidRPr="00B53BD6" w:rsidRDefault="00CA3485" w:rsidP="00727524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describe las necesidades y características </w:t>
            </w:r>
            <w:r w:rsidR="00D650E6">
              <w:rPr>
                <w:rFonts w:ascii="Arial" w:hAnsi="Arial" w:cs="Arial"/>
                <w:sz w:val="22"/>
                <w:szCs w:val="22"/>
              </w:rPr>
              <w:t>de la gestión de atención de pacientes y atención de citas</w:t>
            </w:r>
            <w:r w:rsidR="00E9302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831" w:type="dxa"/>
          </w:tcPr>
          <w:p w:rsidR="005B410E" w:rsidRPr="00B53BD6" w:rsidRDefault="00282D49" w:rsidP="005B410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B96">
              <w:rPr>
                <w:rFonts w:ascii="Calibri" w:hAnsi="Calibri" w:cs="Arial"/>
                <w:sz w:val="22"/>
                <w:szCs w:val="22"/>
              </w:rPr>
              <w:t>César Augusto Vásquez León</w:t>
            </w:r>
          </w:p>
        </w:tc>
      </w:tr>
      <w:tr w:rsidR="001C1508" w:rsidRPr="00B53BD6" w:rsidTr="00F24CBE">
        <w:tc>
          <w:tcPr>
            <w:tcW w:w="2304" w:type="dxa"/>
          </w:tcPr>
          <w:p w:rsidR="001C1508" w:rsidRPr="00B53BD6" w:rsidRDefault="00F03777" w:rsidP="001C15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26-10-2016</w:t>
            </w:r>
          </w:p>
        </w:tc>
        <w:tc>
          <w:tcPr>
            <w:tcW w:w="1152" w:type="dxa"/>
          </w:tcPr>
          <w:p w:rsidR="001C1508" w:rsidRPr="00B53BD6" w:rsidRDefault="001C1508" w:rsidP="00C23D3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3BD6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1C1508" w:rsidRPr="00B53BD6" w:rsidRDefault="00D650E6" w:rsidP="00727524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describe las necesidades y características de la gestión de</w:t>
            </w:r>
            <w:r w:rsidR="00170EB0">
              <w:rPr>
                <w:rFonts w:ascii="Arial" w:hAnsi="Arial" w:cs="Arial"/>
                <w:sz w:val="22"/>
                <w:szCs w:val="22"/>
              </w:rPr>
              <w:t xml:space="preserve"> reservación de citas</w:t>
            </w:r>
            <w:r w:rsidR="00BD4AB3">
              <w:rPr>
                <w:rFonts w:ascii="Arial" w:hAnsi="Arial" w:cs="Arial"/>
                <w:sz w:val="22"/>
                <w:szCs w:val="22"/>
              </w:rPr>
              <w:t xml:space="preserve"> e historia clínica.</w:t>
            </w:r>
          </w:p>
        </w:tc>
        <w:tc>
          <w:tcPr>
            <w:tcW w:w="2831" w:type="dxa"/>
          </w:tcPr>
          <w:p w:rsidR="001C1508" w:rsidRPr="00B53BD6" w:rsidRDefault="001C1508" w:rsidP="00C23D3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B96">
              <w:rPr>
                <w:rFonts w:ascii="Calibri" w:hAnsi="Calibri" w:cs="Arial"/>
                <w:sz w:val="22"/>
                <w:szCs w:val="22"/>
              </w:rPr>
              <w:t>César Augusto Vásquez León</w:t>
            </w:r>
          </w:p>
        </w:tc>
      </w:tr>
      <w:tr w:rsidR="001C1508" w:rsidRPr="00B53BD6" w:rsidTr="00F24CBE">
        <w:tc>
          <w:tcPr>
            <w:tcW w:w="2304" w:type="dxa"/>
          </w:tcPr>
          <w:p w:rsidR="001C1508" w:rsidRPr="00B53BD6" w:rsidRDefault="00F03777" w:rsidP="001C15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27-10-2016</w:t>
            </w:r>
          </w:p>
        </w:tc>
        <w:tc>
          <w:tcPr>
            <w:tcW w:w="1152" w:type="dxa"/>
          </w:tcPr>
          <w:p w:rsidR="001C1508" w:rsidRPr="00B53BD6" w:rsidRDefault="001C1508" w:rsidP="00C23D3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53BD6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1C1508" w:rsidRPr="00B53BD6" w:rsidRDefault="00170EB0" w:rsidP="00727524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describe las necesidades y características de</w:t>
            </w:r>
            <w:r>
              <w:rPr>
                <w:rFonts w:ascii="Arial" w:hAnsi="Arial" w:cs="Arial"/>
                <w:sz w:val="22"/>
                <w:szCs w:val="22"/>
              </w:rPr>
              <w:t xml:space="preserve"> generación de reportes.</w:t>
            </w:r>
          </w:p>
        </w:tc>
        <w:tc>
          <w:tcPr>
            <w:tcW w:w="2831" w:type="dxa"/>
          </w:tcPr>
          <w:p w:rsidR="001C1508" w:rsidRPr="00B53BD6" w:rsidRDefault="001C1508" w:rsidP="00C23D3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B96">
              <w:rPr>
                <w:rFonts w:ascii="Calibri" w:hAnsi="Calibri" w:cs="Arial"/>
                <w:sz w:val="22"/>
                <w:szCs w:val="22"/>
              </w:rPr>
              <w:t>César Augusto Vásquez León</w:t>
            </w:r>
          </w:p>
        </w:tc>
      </w:tr>
      <w:tr w:rsidR="001C1508" w:rsidRPr="00B53BD6" w:rsidTr="00F24CBE">
        <w:tc>
          <w:tcPr>
            <w:tcW w:w="2304" w:type="dxa"/>
          </w:tcPr>
          <w:p w:rsidR="001C1508" w:rsidRPr="00B53BD6" w:rsidRDefault="001C1508" w:rsidP="003B348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1C1508" w:rsidRPr="00B53BD6" w:rsidRDefault="001C1508" w:rsidP="003B348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1C1508" w:rsidRPr="00B53BD6" w:rsidRDefault="001C1508" w:rsidP="003B348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1" w:type="dxa"/>
          </w:tcPr>
          <w:p w:rsidR="001C1508" w:rsidRPr="00B53BD6" w:rsidRDefault="001C1508" w:rsidP="003B348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348E" w:rsidRPr="00B53BD6" w:rsidRDefault="003B348E" w:rsidP="003B348E">
      <w:pPr>
        <w:rPr>
          <w:rFonts w:ascii="Arial" w:hAnsi="Arial" w:cs="Arial"/>
          <w:sz w:val="22"/>
          <w:szCs w:val="22"/>
        </w:rPr>
      </w:pPr>
    </w:p>
    <w:p w:rsidR="003B348E" w:rsidRPr="00B53BD6" w:rsidRDefault="003B348E" w:rsidP="003B348E">
      <w:pPr>
        <w:pStyle w:val="Ttulo"/>
        <w:rPr>
          <w:rFonts w:cs="Arial"/>
          <w:sz w:val="22"/>
          <w:szCs w:val="22"/>
        </w:rPr>
      </w:pPr>
    </w:p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>
      <w:bookmarkStart w:id="0" w:name="_GoBack"/>
      <w:bookmarkEnd w:id="0"/>
    </w:p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3B348E" w:rsidRPr="00B53BD6" w:rsidRDefault="003B348E" w:rsidP="003B348E"/>
    <w:p w:rsidR="006A13BB" w:rsidRPr="00B53BD6" w:rsidRDefault="006A13BB" w:rsidP="003B348E"/>
    <w:p w:rsidR="003B348E" w:rsidRPr="00B53BD6" w:rsidRDefault="003B348E" w:rsidP="003B348E"/>
    <w:p w:rsidR="003B348E" w:rsidRPr="00B53BD6" w:rsidRDefault="003B348E" w:rsidP="003B348E"/>
    <w:p w:rsidR="006E7B5F" w:rsidRPr="00B53BD6" w:rsidRDefault="006E7B5F" w:rsidP="003B348E"/>
    <w:p w:rsidR="003B348E" w:rsidRPr="00B53BD6" w:rsidRDefault="003B348E" w:rsidP="003B348E">
      <w:pPr>
        <w:pStyle w:val="Ttulo"/>
        <w:rPr>
          <w:rFonts w:cs="Arial"/>
          <w:sz w:val="22"/>
          <w:szCs w:val="22"/>
        </w:rPr>
      </w:pPr>
    </w:p>
    <w:p w:rsidR="003B348E" w:rsidRPr="00B53BD6" w:rsidRDefault="003B348E" w:rsidP="003B348E">
      <w:pPr>
        <w:pStyle w:val="Ttulo"/>
        <w:rPr>
          <w:rFonts w:cs="Arial"/>
          <w:sz w:val="22"/>
          <w:szCs w:val="22"/>
          <w:lang w:val="es-ES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FC2C2F" w:rsidRPr="00B53BD6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FC2C2F" w:rsidRPr="00B53BD6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FC2C2F" w:rsidRPr="006A5B96" w:rsidRDefault="006A5B96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 w:rsidRPr="006A5B96">
              <w:rPr>
                <w:rFonts w:ascii="Calibri" w:hAnsi="Calibri" w:cs="Arial"/>
                <w:sz w:val="22"/>
                <w:szCs w:val="22"/>
              </w:rPr>
              <w:t>César Augusto Vásquez León</w:t>
            </w:r>
          </w:p>
          <w:p w:rsidR="00FC2C2F" w:rsidRPr="00B53BD6" w:rsidRDefault="000517BA" w:rsidP="00E974C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proofErr w:type="spellStart"/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  <w:proofErr w:type="spellEnd"/>
          </w:p>
          <w:p w:rsidR="00E974C1" w:rsidRPr="00B53BD6" w:rsidRDefault="00E974C1" w:rsidP="00E974C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0517BA" w:rsidRPr="00B53BD6" w:rsidRDefault="000517BA" w:rsidP="000517B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proofErr w:type="spellStart"/>
            <w:r w:rsidRPr="00B53BD6"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  <w:t>Nombre</w:t>
            </w:r>
            <w:proofErr w:type="spellEnd"/>
          </w:p>
          <w:p w:rsidR="00FC2C2F" w:rsidRPr="00B53BD6" w:rsidRDefault="000517BA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proofErr w:type="spellStart"/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Lider</w:t>
            </w:r>
            <w:proofErr w:type="spellEnd"/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de </w:t>
            </w:r>
            <w:proofErr w:type="spellStart"/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proyecto</w:t>
            </w:r>
            <w:proofErr w:type="spellEnd"/>
          </w:p>
          <w:p w:rsidR="00FC2C2F" w:rsidRPr="00B53BD6" w:rsidRDefault="00FC2C2F" w:rsidP="006E7B5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 w:rsidRPr="00B53BD6"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FC2C2F" w:rsidRPr="00B53BD6" w:rsidRDefault="000517BA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</w:t>
            </w:r>
            <w:r w:rsidR="00E064E8"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c</w:t>
            </w:r>
            <w:r w:rsidRPr="00B53BD6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liente)</w:t>
            </w:r>
          </w:p>
          <w:p w:rsidR="00FC2C2F" w:rsidRPr="00B53BD6" w:rsidRDefault="00FC2C2F" w:rsidP="00FC2C2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</w:p>
        </w:tc>
      </w:tr>
    </w:tbl>
    <w:p w:rsidR="003B348E" w:rsidRPr="00B53BD6" w:rsidRDefault="003B348E" w:rsidP="003B348E">
      <w:pPr>
        <w:rPr>
          <w:sz w:val="24"/>
          <w:szCs w:val="24"/>
        </w:rPr>
      </w:pPr>
    </w:p>
    <w:p w:rsidR="003B348E" w:rsidRPr="00813594" w:rsidRDefault="003229E1" w:rsidP="00813594">
      <w:pPr>
        <w:pStyle w:val="Ttulo1"/>
        <w:spacing w:before="0" w:after="0" w:line="240" w:lineRule="auto"/>
        <w:ind w:left="0" w:firstLine="0"/>
        <w:rPr>
          <w:rFonts w:cs="Arial"/>
          <w:lang w:val="es-MX"/>
        </w:rPr>
      </w:pPr>
      <w:bookmarkStart w:id="1" w:name="_Toc289840773"/>
      <w:bookmarkStart w:id="2" w:name="_Toc436203377"/>
      <w:bookmarkStart w:id="3" w:name="_Toc452813577"/>
      <w:r w:rsidRPr="00813594">
        <w:rPr>
          <w:rFonts w:cs="Arial"/>
          <w:lang w:val="es-MX"/>
        </w:rPr>
        <w:lastRenderedPageBreak/>
        <w:t>INTRODUCCION</w:t>
      </w:r>
      <w:bookmarkEnd w:id="1"/>
    </w:p>
    <w:p w:rsidR="006534F4" w:rsidRDefault="006534F4" w:rsidP="006534F4">
      <w:pPr>
        <w:spacing w:line="240" w:lineRule="auto"/>
        <w:jc w:val="both"/>
        <w:rPr>
          <w:rFonts w:ascii="Arial" w:hAnsi="Arial" w:cs="Arial"/>
        </w:rPr>
      </w:pPr>
      <w:bookmarkStart w:id="4" w:name="_Toc170879297"/>
    </w:p>
    <w:p w:rsidR="005B410E" w:rsidRPr="006534F4" w:rsidRDefault="006534F4" w:rsidP="006534F4">
      <w:pPr>
        <w:spacing w:line="240" w:lineRule="auto"/>
        <w:ind w:left="284"/>
        <w:jc w:val="both"/>
        <w:rPr>
          <w:rFonts w:ascii="Arial" w:hAnsi="Arial" w:cs="Arial"/>
          <w:lang w:val="es-MX"/>
        </w:rPr>
      </w:pPr>
      <w:r w:rsidRPr="006534F4">
        <w:rPr>
          <w:rFonts w:ascii="Arial" w:hAnsi="Arial" w:cs="Arial"/>
        </w:rPr>
        <w:t xml:space="preserve">Este documento describe el alcance del sistema </w:t>
      </w:r>
      <w:r w:rsidR="00E91E06">
        <w:rPr>
          <w:rFonts w:ascii="Arial" w:hAnsi="Arial" w:cs="Arial"/>
        </w:rPr>
        <w:t>de atención de pacientes</w:t>
      </w:r>
      <w:r w:rsidRPr="006534F4">
        <w:rPr>
          <w:rFonts w:ascii="Arial" w:hAnsi="Arial" w:cs="Arial"/>
        </w:rPr>
        <w:t xml:space="preserve"> conteniendo las necesidades y las características</w:t>
      </w:r>
      <w:r>
        <w:rPr>
          <w:rFonts w:ascii="Arial" w:hAnsi="Arial" w:cs="Arial"/>
        </w:rPr>
        <w:t xml:space="preserve"> del mismo.</w:t>
      </w:r>
    </w:p>
    <w:p w:rsidR="00813594" w:rsidRPr="006534F4" w:rsidRDefault="00813594" w:rsidP="006534F4">
      <w:pPr>
        <w:spacing w:line="240" w:lineRule="auto"/>
        <w:jc w:val="both"/>
        <w:rPr>
          <w:rFonts w:ascii="Arial" w:hAnsi="Arial" w:cs="Arial"/>
          <w:lang w:val="es-MX"/>
        </w:rPr>
      </w:pPr>
    </w:p>
    <w:p w:rsidR="006B2D89" w:rsidRPr="00813594" w:rsidRDefault="006B2D89" w:rsidP="00813594">
      <w:pPr>
        <w:pStyle w:val="Textoindependiente"/>
        <w:spacing w:after="0" w:line="240" w:lineRule="auto"/>
        <w:ind w:left="0"/>
        <w:jc w:val="both"/>
        <w:rPr>
          <w:rFonts w:ascii="Arial" w:hAnsi="Arial" w:cs="Arial"/>
          <w:szCs w:val="22"/>
        </w:rPr>
      </w:pPr>
      <w:bookmarkStart w:id="5" w:name="_Toc170879298"/>
      <w:bookmarkEnd w:id="4"/>
    </w:p>
    <w:p w:rsidR="00AE391F" w:rsidRPr="00813594" w:rsidRDefault="00AE391F" w:rsidP="00813594">
      <w:pPr>
        <w:pStyle w:val="Ttulo1"/>
        <w:spacing w:before="0" w:after="0" w:line="240" w:lineRule="auto"/>
        <w:ind w:left="0" w:firstLine="0"/>
        <w:rPr>
          <w:rFonts w:cs="Arial"/>
          <w:lang w:val="es-MX"/>
        </w:rPr>
      </w:pPr>
      <w:bookmarkStart w:id="6" w:name="_Toc124672539"/>
      <w:bookmarkStart w:id="7" w:name="_Toc181765919"/>
      <w:bookmarkStart w:id="8" w:name="_Toc184437049"/>
      <w:bookmarkStart w:id="9" w:name="_Toc289840775"/>
      <w:bookmarkEnd w:id="2"/>
      <w:bookmarkEnd w:id="3"/>
      <w:bookmarkEnd w:id="5"/>
      <w:r w:rsidRPr="00813594">
        <w:rPr>
          <w:rFonts w:cs="Arial"/>
          <w:lang w:val="es-MX"/>
        </w:rPr>
        <w:t>DESCRIPCIÓN DE USUARIOS E INTERESADOS</w:t>
      </w:r>
      <w:bookmarkEnd w:id="6"/>
      <w:bookmarkEnd w:id="7"/>
      <w:bookmarkEnd w:id="8"/>
      <w:bookmarkEnd w:id="9"/>
    </w:p>
    <w:p w:rsidR="00AE391F" w:rsidRPr="00813594" w:rsidRDefault="00AE391F" w:rsidP="00813594">
      <w:pPr>
        <w:spacing w:line="240" w:lineRule="auto"/>
        <w:rPr>
          <w:rFonts w:ascii="Arial" w:hAnsi="Arial" w:cs="Aria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46"/>
        <w:gridCol w:w="6630"/>
      </w:tblGrid>
      <w:tr w:rsidR="00813594" w:rsidRPr="00813594" w:rsidTr="00813594">
        <w:tc>
          <w:tcPr>
            <w:tcW w:w="1538" w:type="pct"/>
            <w:shd w:val="clear" w:color="000000" w:fill="E0E0E0"/>
          </w:tcPr>
          <w:p w:rsidR="00813594" w:rsidRPr="00813594" w:rsidRDefault="00813594" w:rsidP="00813594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462" w:type="pct"/>
            <w:shd w:val="clear" w:color="000000" w:fill="E0E0E0"/>
          </w:tcPr>
          <w:p w:rsidR="00813594" w:rsidRPr="00813594" w:rsidRDefault="00813594" w:rsidP="00813594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813594" w:rsidRPr="00813594" w:rsidTr="00813594">
        <w:tc>
          <w:tcPr>
            <w:tcW w:w="1538" w:type="pct"/>
            <w:vAlign w:val="center"/>
          </w:tcPr>
          <w:p w:rsidR="00813594" w:rsidRPr="00813594" w:rsidRDefault="00F03777" w:rsidP="00A925AB">
            <w:pPr>
              <w:pStyle w:val="Textoindependiente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Clínica</w:t>
            </w:r>
          </w:p>
        </w:tc>
        <w:tc>
          <w:tcPr>
            <w:tcW w:w="3462" w:type="pct"/>
            <w:vAlign w:val="center"/>
          </w:tcPr>
          <w:p w:rsidR="00813594" w:rsidRPr="00813594" w:rsidRDefault="00F03777" w:rsidP="00813594">
            <w:pPr>
              <w:pStyle w:val="InfoBlue"/>
              <w:spacing w:after="0" w:line="240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Es el encargado los médicos</w:t>
            </w:r>
            <w:r w:rsidR="00317E21">
              <w:rPr>
                <w:color w:val="auto"/>
                <w:sz w:val="20"/>
                <w:szCs w:val="20"/>
              </w:rPr>
              <w:t>.</w:t>
            </w:r>
          </w:p>
        </w:tc>
      </w:tr>
      <w:tr w:rsidR="00A925AB" w:rsidRPr="00813594" w:rsidTr="00813594">
        <w:tc>
          <w:tcPr>
            <w:tcW w:w="1538" w:type="pct"/>
            <w:vAlign w:val="center"/>
          </w:tcPr>
          <w:p w:rsidR="00A925AB" w:rsidRDefault="00F03777" w:rsidP="00A925AB">
            <w:pPr>
              <w:pStyle w:val="Textoindependiente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  <w:tc>
          <w:tcPr>
            <w:tcW w:w="3462" w:type="pct"/>
            <w:vAlign w:val="center"/>
          </w:tcPr>
          <w:p w:rsidR="00A925AB" w:rsidRPr="00813594" w:rsidRDefault="002F5C15" w:rsidP="00826BB4">
            <w:pPr>
              <w:pStyle w:val="InfoBlue"/>
              <w:spacing w:after="0" w:line="240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Es </w:t>
            </w:r>
            <w:r w:rsidR="00F03777">
              <w:rPr>
                <w:color w:val="auto"/>
                <w:sz w:val="20"/>
                <w:szCs w:val="20"/>
              </w:rPr>
              <w:t xml:space="preserve">la </w:t>
            </w:r>
            <w:r w:rsidR="00E660AC">
              <w:rPr>
                <w:color w:val="auto"/>
                <w:sz w:val="20"/>
                <w:szCs w:val="20"/>
              </w:rPr>
              <w:t>encargad</w:t>
            </w:r>
            <w:r w:rsidR="00F03777">
              <w:rPr>
                <w:color w:val="auto"/>
                <w:sz w:val="20"/>
                <w:szCs w:val="20"/>
              </w:rPr>
              <w:t>a</w:t>
            </w:r>
            <w:r w:rsidR="00826BB4">
              <w:rPr>
                <w:color w:val="auto"/>
                <w:sz w:val="20"/>
                <w:szCs w:val="20"/>
              </w:rPr>
              <w:t xml:space="preserve"> </w:t>
            </w:r>
            <w:r w:rsidR="006444DE">
              <w:rPr>
                <w:color w:val="auto"/>
                <w:sz w:val="20"/>
                <w:szCs w:val="20"/>
              </w:rPr>
              <w:t xml:space="preserve">de </w:t>
            </w:r>
            <w:r w:rsidR="00F03777">
              <w:rPr>
                <w:color w:val="auto"/>
                <w:sz w:val="20"/>
                <w:szCs w:val="20"/>
              </w:rPr>
              <w:t xml:space="preserve">registrar </w:t>
            </w:r>
            <w:r w:rsidR="004B539C">
              <w:rPr>
                <w:color w:val="auto"/>
                <w:sz w:val="20"/>
                <w:szCs w:val="20"/>
              </w:rPr>
              <w:t>las atenciones médicas</w:t>
            </w:r>
            <w:r w:rsidR="00E660AC">
              <w:rPr>
                <w:color w:val="auto"/>
                <w:sz w:val="20"/>
                <w:szCs w:val="20"/>
              </w:rPr>
              <w:t>.</w:t>
            </w:r>
          </w:p>
        </w:tc>
      </w:tr>
      <w:tr w:rsidR="00492931" w:rsidRPr="00813594" w:rsidTr="00813594">
        <w:tc>
          <w:tcPr>
            <w:tcW w:w="1538" w:type="pct"/>
            <w:vAlign w:val="center"/>
          </w:tcPr>
          <w:p w:rsidR="00492931" w:rsidRDefault="00F03777" w:rsidP="00A925AB">
            <w:pPr>
              <w:pStyle w:val="Textoindependiente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3462" w:type="pct"/>
            <w:vAlign w:val="center"/>
          </w:tcPr>
          <w:p w:rsidR="00492931" w:rsidRPr="00813594" w:rsidRDefault="002F5C15" w:rsidP="00E660AC">
            <w:pPr>
              <w:pStyle w:val="InfoBlue"/>
              <w:spacing w:after="0" w:line="240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Es el </w:t>
            </w:r>
            <w:r w:rsidR="00E660AC">
              <w:rPr>
                <w:color w:val="auto"/>
                <w:sz w:val="20"/>
                <w:szCs w:val="20"/>
              </w:rPr>
              <w:t xml:space="preserve">encargado </w:t>
            </w:r>
            <w:r>
              <w:rPr>
                <w:color w:val="auto"/>
                <w:sz w:val="20"/>
                <w:szCs w:val="20"/>
              </w:rPr>
              <w:t xml:space="preserve">de registrar </w:t>
            </w:r>
            <w:r w:rsidR="00F03777">
              <w:rPr>
                <w:color w:val="auto"/>
                <w:sz w:val="20"/>
                <w:szCs w:val="20"/>
              </w:rPr>
              <w:t>horarios de atención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</w:tbl>
    <w:p w:rsidR="00813594" w:rsidRPr="00813594" w:rsidRDefault="00813594" w:rsidP="00813594">
      <w:pPr>
        <w:spacing w:line="240" w:lineRule="auto"/>
        <w:rPr>
          <w:rFonts w:ascii="Arial" w:hAnsi="Arial" w:cs="Arial"/>
        </w:rPr>
      </w:pPr>
    </w:p>
    <w:p w:rsidR="00813594" w:rsidRPr="00813594" w:rsidRDefault="00813594" w:rsidP="00813594">
      <w:pPr>
        <w:spacing w:line="240" w:lineRule="auto"/>
        <w:rPr>
          <w:rFonts w:ascii="Arial" w:hAnsi="Arial" w:cs="Arial"/>
        </w:rPr>
      </w:pPr>
    </w:p>
    <w:p w:rsidR="00813594" w:rsidRPr="00813594" w:rsidRDefault="00813594" w:rsidP="00813594">
      <w:pPr>
        <w:pStyle w:val="Ttulo1"/>
        <w:spacing w:before="0" w:after="0" w:line="240" w:lineRule="auto"/>
        <w:ind w:left="0" w:firstLine="0"/>
        <w:rPr>
          <w:rFonts w:cs="Arial"/>
          <w:lang w:val="es-MX"/>
        </w:rPr>
      </w:pPr>
      <w:r w:rsidRPr="00813594">
        <w:rPr>
          <w:rFonts w:cs="Arial"/>
          <w:lang w:val="es-MX"/>
        </w:rPr>
        <w:t>NECESIDADES DE USUARIOS E INTERESADOS</w:t>
      </w:r>
    </w:p>
    <w:p w:rsidR="00AE391F" w:rsidRPr="00813594" w:rsidRDefault="00AE391F" w:rsidP="00813594">
      <w:pPr>
        <w:spacing w:line="240" w:lineRule="auto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8475"/>
      </w:tblGrid>
      <w:tr w:rsidR="00813594" w:rsidRPr="00813594" w:rsidTr="00813594">
        <w:trPr>
          <w:tblHeader/>
          <w:jc w:val="center"/>
        </w:trPr>
        <w:tc>
          <w:tcPr>
            <w:tcW w:w="575" w:type="pct"/>
            <w:shd w:val="clear" w:color="auto" w:fill="D9D9D9"/>
            <w:vAlign w:val="center"/>
          </w:tcPr>
          <w:p w:rsidR="00813594" w:rsidRPr="00813594" w:rsidRDefault="00813594" w:rsidP="00813594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425" w:type="pct"/>
            <w:shd w:val="clear" w:color="auto" w:fill="D9D9D9"/>
            <w:vAlign w:val="center"/>
          </w:tcPr>
          <w:p w:rsidR="00813594" w:rsidRPr="00813594" w:rsidRDefault="00801A3D" w:rsidP="00813594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813594" w:rsidRPr="00813594" w:rsidTr="00813594">
        <w:trPr>
          <w:jc w:val="center"/>
        </w:trPr>
        <w:tc>
          <w:tcPr>
            <w:tcW w:w="575" w:type="pct"/>
            <w:shd w:val="clear" w:color="000000" w:fill="auto"/>
            <w:vAlign w:val="center"/>
          </w:tcPr>
          <w:p w:rsidR="00813594" w:rsidRPr="00813594" w:rsidRDefault="00813594" w:rsidP="0081359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NEC-01</w:t>
            </w:r>
          </w:p>
        </w:tc>
        <w:tc>
          <w:tcPr>
            <w:tcW w:w="4425" w:type="pct"/>
            <w:shd w:val="clear" w:color="000000" w:fill="auto"/>
            <w:vAlign w:val="center"/>
          </w:tcPr>
          <w:p w:rsidR="00813594" w:rsidRPr="00813594" w:rsidRDefault="003630DA" w:rsidP="00262173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</w:t>
            </w:r>
            <w:r w:rsidR="00CC56E7">
              <w:rPr>
                <w:rFonts w:ascii="Arial" w:hAnsi="Arial" w:cs="Arial"/>
              </w:rPr>
              <w:t xml:space="preserve">permitir </w:t>
            </w:r>
            <w:r>
              <w:rPr>
                <w:rFonts w:ascii="Arial" w:hAnsi="Arial" w:cs="Arial"/>
              </w:rPr>
              <w:t>registrar</w:t>
            </w:r>
            <w:r w:rsidR="005F4CA5">
              <w:rPr>
                <w:rFonts w:ascii="Arial" w:hAnsi="Arial" w:cs="Arial"/>
              </w:rPr>
              <w:t xml:space="preserve">, consultar, modificar y eliminar </w:t>
            </w:r>
            <w:r w:rsidR="007E4EC6">
              <w:rPr>
                <w:rFonts w:ascii="Arial" w:hAnsi="Arial" w:cs="Arial"/>
              </w:rPr>
              <w:t>l</w:t>
            </w:r>
            <w:r w:rsidR="004B539C">
              <w:rPr>
                <w:rFonts w:ascii="Arial" w:hAnsi="Arial" w:cs="Arial"/>
              </w:rPr>
              <w:t>as atenciones médicas.</w:t>
            </w:r>
          </w:p>
        </w:tc>
      </w:tr>
      <w:tr w:rsidR="008A61A4" w:rsidRPr="00813594" w:rsidTr="00D351AD">
        <w:trPr>
          <w:jc w:val="center"/>
        </w:trPr>
        <w:tc>
          <w:tcPr>
            <w:tcW w:w="575" w:type="pct"/>
            <w:shd w:val="clear" w:color="000000" w:fill="auto"/>
          </w:tcPr>
          <w:p w:rsidR="008A61A4" w:rsidRPr="00813594" w:rsidRDefault="008A61A4" w:rsidP="008A6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425" w:type="pct"/>
            <w:shd w:val="clear" w:color="000000" w:fill="auto"/>
            <w:vAlign w:val="center"/>
          </w:tcPr>
          <w:p w:rsidR="008A61A4" w:rsidRPr="00813594" w:rsidRDefault="008A61A4" w:rsidP="00CC56E7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</w:t>
            </w:r>
            <w:r w:rsidR="00CC56E7">
              <w:rPr>
                <w:rFonts w:ascii="Arial" w:hAnsi="Arial" w:cs="Arial"/>
              </w:rPr>
              <w:t xml:space="preserve">permitir </w:t>
            </w:r>
            <w:r>
              <w:rPr>
                <w:rFonts w:ascii="Arial" w:hAnsi="Arial" w:cs="Arial"/>
              </w:rPr>
              <w:t xml:space="preserve">registrar, consultar, modificar y eliminar </w:t>
            </w:r>
            <w:r w:rsidR="004B539C">
              <w:rPr>
                <w:rFonts w:ascii="Arial" w:hAnsi="Arial" w:cs="Arial"/>
              </w:rPr>
              <w:t>la reservación de citas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741378" w:rsidRPr="00813594" w:rsidTr="00D351AD">
        <w:trPr>
          <w:jc w:val="center"/>
        </w:trPr>
        <w:tc>
          <w:tcPr>
            <w:tcW w:w="575" w:type="pct"/>
            <w:shd w:val="clear" w:color="000000" w:fill="auto"/>
          </w:tcPr>
          <w:p w:rsidR="00741378" w:rsidRPr="00813594" w:rsidRDefault="00741378" w:rsidP="00D351A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425" w:type="pct"/>
            <w:shd w:val="clear" w:color="000000" w:fill="auto"/>
            <w:vAlign w:val="center"/>
          </w:tcPr>
          <w:p w:rsidR="00741378" w:rsidRDefault="00741378" w:rsidP="00741378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registrar, consultar, modificar y eliminar </w:t>
            </w:r>
            <w:r w:rsidR="007E4EC6">
              <w:rPr>
                <w:rFonts w:ascii="Arial" w:hAnsi="Arial" w:cs="Arial"/>
              </w:rPr>
              <w:t>l</w:t>
            </w:r>
            <w:r w:rsidR="004B539C">
              <w:rPr>
                <w:rFonts w:ascii="Arial" w:hAnsi="Arial" w:cs="Arial"/>
              </w:rPr>
              <w:t>os</w:t>
            </w:r>
            <w:r w:rsidR="007E4EC6">
              <w:rPr>
                <w:rFonts w:ascii="Arial" w:hAnsi="Arial" w:cs="Arial"/>
              </w:rPr>
              <w:t xml:space="preserve"> horario</w:t>
            </w:r>
            <w:r w:rsidR="004B539C">
              <w:rPr>
                <w:rFonts w:ascii="Arial" w:hAnsi="Arial" w:cs="Arial"/>
              </w:rPr>
              <w:t>s</w:t>
            </w:r>
            <w:r w:rsidR="007E4EC6">
              <w:rPr>
                <w:rFonts w:ascii="Arial" w:hAnsi="Arial" w:cs="Arial"/>
              </w:rPr>
              <w:t xml:space="preserve"> de atención de los médicos.</w:t>
            </w:r>
          </w:p>
        </w:tc>
      </w:tr>
      <w:tr w:rsidR="004B539C" w:rsidRPr="00813594" w:rsidTr="00D351AD">
        <w:trPr>
          <w:jc w:val="center"/>
        </w:trPr>
        <w:tc>
          <w:tcPr>
            <w:tcW w:w="575" w:type="pct"/>
            <w:shd w:val="clear" w:color="000000" w:fill="auto"/>
          </w:tcPr>
          <w:p w:rsidR="004B539C" w:rsidRPr="00813594" w:rsidRDefault="004B539C" w:rsidP="00D351A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425" w:type="pct"/>
            <w:shd w:val="clear" w:color="000000" w:fill="auto"/>
            <w:vAlign w:val="center"/>
          </w:tcPr>
          <w:p w:rsidR="004B539C" w:rsidRDefault="004B539C" w:rsidP="00741378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registrar, consultar, modificar y eliminar las historias clínicas.</w:t>
            </w:r>
          </w:p>
        </w:tc>
      </w:tr>
      <w:tr w:rsidR="004B539C" w:rsidRPr="00813594" w:rsidTr="00D351AD">
        <w:trPr>
          <w:jc w:val="center"/>
        </w:trPr>
        <w:tc>
          <w:tcPr>
            <w:tcW w:w="575" w:type="pct"/>
            <w:shd w:val="clear" w:color="000000" w:fill="auto"/>
          </w:tcPr>
          <w:p w:rsidR="004B539C" w:rsidRPr="00813594" w:rsidRDefault="004B539C" w:rsidP="00D351A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425" w:type="pct"/>
            <w:shd w:val="clear" w:color="000000" w:fill="auto"/>
            <w:vAlign w:val="center"/>
          </w:tcPr>
          <w:p w:rsidR="004B539C" w:rsidRDefault="004B539C" w:rsidP="00741378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generar reportes </w:t>
            </w:r>
            <w:r w:rsidR="0008543E">
              <w:rPr>
                <w:rFonts w:ascii="Arial" w:hAnsi="Arial" w:cs="Arial"/>
              </w:rPr>
              <w:t>clínicos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E391F" w:rsidRDefault="00AE391F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7E4EC6" w:rsidRDefault="007E4EC6" w:rsidP="00813594">
      <w:pPr>
        <w:spacing w:line="240" w:lineRule="auto"/>
        <w:rPr>
          <w:rFonts w:ascii="Arial" w:hAnsi="Arial" w:cs="Arial"/>
          <w:szCs w:val="22"/>
        </w:rPr>
      </w:pPr>
    </w:p>
    <w:p w:rsidR="005855BD" w:rsidRPr="00813594" w:rsidRDefault="005855BD" w:rsidP="00813594">
      <w:pPr>
        <w:spacing w:line="240" w:lineRule="auto"/>
        <w:rPr>
          <w:rFonts w:ascii="Arial" w:hAnsi="Arial" w:cs="Arial"/>
          <w:szCs w:val="22"/>
        </w:rPr>
      </w:pPr>
    </w:p>
    <w:p w:rsidR="00AE391F" w:rsidRPr="00813594" w:rsidRDefault="00AE391F" w:rsidP="00813594">
      <w:pPr>
        <w:pStyle w:val="Ttulo1"/>
        <w:spacing w:before="0" w:after="0" w:line="240" w:lineRule="auto"/>
        <w:ind w:left="426" w:hanging="426"/>
        <w:rPr>
          <w:rFonts w:cs="Arial"/>
        </w:rPr>
      </w:pPr>
      <w:bookmarkStart w:id="10" w:name="_Toc124672558"/>
      <w:bookmarkStart w:id="11" w:name="_Toc183594970"/>
      <w:bookmarkStart w:id="12" w:name="_Toc184437056"/>
      <w:bookmarkStart w:id="13" w:name="_Toc289840778"/>
      <w:r w:rsidRPr="00813594">
        <w:rPr>
          <w:rFonts w:cs="Arial"/>
        </w:rPr>
        <w:t>CARACTERÍSTICAS</w:t>
      </w:r>
      <w:bookmarkEnd w:id="10"/>
      <w:bookmarkEnd w:id="11"/>
      <w:bookmarkEnd w:id="12"/>
      <w:bookmarkEnd w:id="13"/>
      <w:r w:rsidR="001D4289">
        <w:rPr>
          <w:rFonts w:cs="Arial"/>
        </w:rPr>
        <w:t xml:space="preserve"> GENERALES</w:t>
      </w:r>
    </w:p>
    <w:p w:rsidR="00D717C8" w:rsidRPr="00813594" w:rsidRDefault="00D717C8" w:rsidP="00813594">
      <w:pPr>
        <w:spacing w:line="240" w:lineRule="auto"/>
        <w:rPr>
          <w:rFonts w:ascii="Arial" w:hAnsi="Arial" w:cs="Arial"/>
          <w:highlight w:val="yellow"/>
        </w:rPr>
      </w:pPr>
    </w:p>
    <w:tbl>
      <w:tblPr>
        <w:tblpPr w:leftFromText="141" w:rightFromText="141" w:vertAnchor="text" w:horzAnchor="margin" w:tblpXSpec="right" w:tblpY="25"/>
        <w:tblW w:w="516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02"/>
        <w:gridCol w:w="8786"/>
      </w:tblGrid>
      <w:tr w:rsidR="003C6C12" w:rsidRPr="00813594" w:rsidTr="002C384B">
        <w:tc>
          <w:tcPr>
            <w:tcW w:w="557" w:type="pct"/>
            <w:shd w:val="clear" w:color="C0C0C0" w:fill="D9D9D9"/>
            <w:vAlign w:val="center"/>
          </w:tcPr>
          <w:p w:rsidR="00AE391F" w:rsidRPr="00813594" w:rsidRDefault="00AE391F" w:rsidP="0081359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443" w:type="pct"/>
            <w:shd w:val="clear" w:color="C0C0C0" w:fill="D9D9D9"/>
            <w:vAlign w:val="center"/>
          </w:tcPr>
          <w:p w:rsidR="00AE391F" w:rsidRPr="00813594" w:rsidRDefault="00AE391F" w:rsidP="0081359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DA0F49" w:rsidRPr="00813594" w:rsidTr="002C384B">
        <w:tc>
          <w:tcPr>
            <w:tcW w:w="557" w:type="pct"/>
            <w:vAlign w:val="center"/>
          </w:tcPr>
          <w:p w:rsidR="00DA0F49" w:rsidRPr="00813594" w:rsidRDefault="00DA0F49" w:rsidP="00DA0F4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CAR-01</w:t>
            </w:r>
          </w:p>
        </w:tc>
        <w:tc>
          <w:tcPr>
            <w:tcW w:w="4443" w:type="pct"/>
            <w:vAlign w:val="center"/>
          </w:tcPr>
          <w:p w:rsidR="00DA0F49" w:rsidRPr="00813594" w:rsidRDefault="00DA0F49" w:rsidP="00DA0F49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registrar la información </w:t>
            </w:r>
            <w:r w:rsidR="0008543E">
              <w:rPr>
                <w:rFonts w:ascii="Arial" w:hAnsi="Arial" w:cs="Arial"/>
              </w:rPr>
              <w:t>de las atenciones médicas.</w:t>
            </w:r>
          </w:p>
        </w:tc>
      </w:tr>
      <w:tr w:rsidR="00997736" w:rsidRPr="00813594" w:rsidTr="002C384B">
        <w:tc>
          <w:tcPr>
            <w:tcW w:w="557" w:type="pct"/>
            <w:vAlign w:val="center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813594">
              <w:rPr>
                <w:rFonts w:ascii="Arial" w:hAnsi="Arial" w:cs="Arial"/>
              </w:rPr>
              <w:t>CAR-02</w:t>
            </w:r>
          </w:p>
        </w:tc>
        <w:tc>
          <w:tcPr>
            <w:tcW w:w="4443" w:type="pct"/>
            <w:vAlign w:val="center"/>
          </w:tcPr>
          <w:p w:rsidR="00997736" w:rsidRPr="00813594" w:rsidRDefault="00997736" w:rsidP="0099773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consultar la </w:t>
            </w:r>
            <w:r w:rsidR="0008543E">
              <w:rPr>
                <w:rFonts w:ascii="Arial" w:hAnsi="Arial" w:cs="Arial"/>
              </w:rPr>
              <w:t>información de las atenciones médicas.</w:t>
            </w:r>
          </w:p>
        </w:tc>
      </w:tr>
      <w:tr w:rsidR="00997736" w:rsidRPr="00813594" w:rsidTr="002C384B">
        <w:tc>
          <w:tcPr>
            <w:tcW w:w="557" w:type="pct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CAR-03</w:t>
            </w:r>
          </w:p>
        </w:tc>
        <w:tc>
          <w:tcPr>
            <w:tcW w:w="4443" w:type="pct"/>
            <w:vAlign w:val="center"/>
          </w:tcPr>
          <w:p w:rsidR="00997736" w:rsidRPr="00813594" w:rsidRDefault="00997736" w:rsidP="0099773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modificar la información de</w:t>
            </w:r>
            <w:r w:rsidR="0008543E">
              <w:rPr>
                <w:rFonts w:ascii="Arial" w:hAnsi="Arial" w:cs="Arial"/>
              </w:rPr>
              <w:t xml:space="preserve"> las atenciones médicas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97736" w:rsidRPr="00813594" w:rsidTr="002C384B">
        <w:tc>
          <w:tcPr>
            <w:tcW w:w="557" w:type="pct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CAR-04</w:t>
            </w:r>
          </w:p>
        </w:tc>
        <w:tc>
          <w:tcPr>
            <w:tcW w:w="4443" w:type="pct"/>
            <w:vAlign w:val="center"/>
          </w:tcPr>
          <w:p w:rsidR="00997736" w:rsidRPr="00813594" w:rsidRDefault="00997736" w:rsidP="0099773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</w:t>
            </w:r>
            <w:r w:rsidR="0008543E">
              <w:rPr>
                <w:rFonts w:ascii="Arial" w:hAnsi="Arial" w:cs="Arial"/>
              </w:rPr>
              <w:t>itir eliminar la información de las atenciones médicas.</w:t>
            </w:r>
          </w:p>
        </w:tc>
      </w:tr>
      <w:tr w:rsidR="00997736" w:rsidRPr="00813594" w:rsidTr="002C384B">
        <w:tc>
          <w:tcPr>
            <w:tcW w:w="557" w:type="pct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CAR-05</w:t>
            </w:r>
          </w:p>
        </w:tc>
        <w:tc>
          <w:tcPr>
            <w:tcW w:w="4443" w:type="pct"/>
            <w:vAlign w:val="center"/>
          </w:tcPr>
          <w:p w:rsidR="00997736" w:rsidRPr="00813594" w:rsidRDefault="00997736" w:rsidP="0099773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registrar la </w:t>
            </w:r>
            <w:r w:rsidR="00E52612">
              <w:rPr>
                <w:rFonts w:ascii="Arial" w:hAnsi="Arial" w:cs="Arial"/>
              </w:rPr>
              <w:t>información la reservación de citas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97736" w:rsidRPr="00813594" w:rsidTr="002C384B">
        <w:tc>
          <w:tcPr>
            <w:tcW w:w="557" w:type="pct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43" w:type="pct"/>
            <w:vAlign w:val="center"/>
          </w:tcPr>
          <w:p w:rsidR="00997736" w:rsidRDefault="00997736" w:rsidP="00FC3474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</w:t>
            </w:r>
            <w:r w:rsidR="00E52612">
              <w:rPr>
                <w:rFonts w:ascii="Arial" w:hAnsi="Arial" w:cs="Arial"/>
              </w:rPr>
              <w:t>tir consultar la información de la reservación de citas</w:t>
            </w:r>
          </w:p>
        </w:tc>
      </w:tr>
      <w:tr w:rsidR="00997736" w:rsidRPr="00813594" w:rsidTr="002C384B">
        <w:tc>
          <w:tcPr>
            <w:tcW w:w="557" w:type="pct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443" w:type="pct"/>
            <w:vAlign w:val="center"/>
          </w:tcPr>
          <w:p w:rsidR="00997736" w:rsidRDefault="00997736" w:rsidP="0099773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</w:t>
            </w:r>
            <w:r w:rsidR="00E52612">
              <w:rPr>
                <w:rFonts w:ascii="Arial" w:hAnsi="Arial" w:cs="Arial"/>
              </w:rPr>
              <w:t>tir modificar la información de la reservación de citas.</w:t>
            </w:r>
          </w:p>
        </w:tc>
      </w:tr>
      <w:tr w:rsidR="00997736" w:rsidRPr="00813594" w:rsidTr="002C384B">
        <w:tc>
          <w:tcPr>
            <w:tcW w:w="557" w:type="pct"/>
          </w:tcPr>
          <w:p w:rsidR="00997736" w:rsidRPr="00813594" w:rsidRDefault="00997736" w:rsidP="0099773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443" w:type="pct"/>
            <w:vAlign w:val="center"/>
          </w:tcPr>
          <w:p w:rsidR="00997736" w:rsidRDefault="00997736" w:rsidP="0099773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e</w:t>
            </w:r>
            <w:r w:rsidR="00E52612">
              <w:rPr>
                <w:rFonts w:ascii="Arial" w:hAnsi="Arial" w:cs="Arial"/>
              </w:rPr>
              <w:t>liminar la información de la reservación de citas</w:t>
            </w:r>
          </w:p>
        </w:tc>
      </w:tr>
      <w:tr w:rsidR="00940F9A" w:rsidRPr="00813594" w:rsidTr="002C384B">
        <w:tc>
          <w:tcPr>
            <w:tcW w:w="557" w:type="pct"/>
          </w:tcPr>
          <w:p w:rsidR="00940F9A" w:rsidRPr="00813594" w:rsidRDefault="00940F9A" w:rsidP="0074137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 w:rsidR="00741378">
              <w:rPr>
                <w:rFonts w:ascii="Arial" w:hAnsi="Arial" w:cs="Arial"/>
              </w:rPr>
              <w:t>9</w:t>
            </w:r>
          </w:p>
        </w:tc>
        <w:tc>
          <w:tcPr>
            <w:tcW w:w="4443" w:type="pct"/>
            <w:vAlign w:val="center"/>
          </w:tcPr>
          <w:p w:rsidR="00940F9A" w:rsidRPr="00813594" w:rsidRDefault="00940F9A" w:rsidP="00741378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</w:t>
            </w:r>
            <w:r w:rsidR="00E52612">
              <w:rPr>
                <w:rFonts w:ascii="Arial" w:hAnsi="Arial" w:cs="Arial"/>
              </w:rPr>
              <w:t>ir registrar la información de los horarios de atención de los médicos.</w:t>
            </w:r>
          </w:p>
        </w:tc>
      </w:tr>
      <w:tr w:rsidR="00940F9A" w:rsidRPr="00813594" w:rsidTr="002C384B">
        <w:tc>
          <w:tcPr>
            <w:tcW w:w="557" w:type="pct"/>
          </w:tcPr>
          <w:p w:rsidR="00940F9A" w:rsidRPr="00813594" w:rsidRDefault="00940F9A" w:rsidP="0074137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741378">
              <w:rPr>
                <w:rFonts w:ascii="Arial" w:hAnsi="Arial" w:cs="Arial"/>
              </w:rPr>
              <w:t>10</w:t>
            </w:r>
          </w:p>
        </w:tc>
        <w:tc>
          <w:tcPr>
            <w:tcW w:w="4443" w:type="pct"/>
            <w:vAlign w:val="center"/>
          </w:tcPr>
          <w:p w:rsidR="00940F9A" w:rsidRDefault="00940F9A" w:rsidP="00FC3474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</w:t>
            </w:r>
            <w:r w:rsidR="00E52612">
              <w:rPr>
                <w:rFonts w:ascii="Arial" w:hAnsi="Arial" w:cs="Arial"/>
              </w:rPr>
              <w:t>tir consultar la información de los horarios de atención de los médicos.</w:t>
            </w:r>
          </w:p>
        </w:tc>
      </w:tr>
      <w:tr w:rsidR="00940F9A" w:rsidRPr="00813594" w:rsidTr="002C384B">
        <w:tc>
          <w:tcPr>
            <w:tcW w:w="557" w:type="pct"/>
          </w:tcPr>
          <w:p w:rsidR="00940F9A" w:rsidRPr="00813594" w:rsidRDefault="00940F9A" w:rsidP="0074137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741378">
              <w:rPr>
                <w:rFonts w:ascii="Arial" w:hAnsi="Arial" w:cs="Arial"/>
              </w:rPr>
              <w:t>11</w:t>
            </w:r>
          </w:p>
        </w:tc>
        <w:tc>
          <w:tcPr>
            <w:tcW w:w="4443" w:type="pct"/>
            <w:vAlign w:val="center"/>
          </w:tcPr>
          <w:p w:rsidR="00940F9A" w:rsidRDefault="00940F9A" w:rsidP="00741378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</w:t>
            </w:r>
            <w:r w:rsidR="00E52612">
              <w:rPr>
                <w:rFonts w:ascii="Arial" w:hAnsi="Arial" w:cs="Arial"/>
              </w:rPr>
              <w:t>ir modificar la información de los horarios de atención de los médicos.</w:t>
            </w:r>
          </w:p>
        </w:tc>
      </w:tr>
      <w:tr w:rsidR="00940F9A" w:rsidRPr="00813594" w:rsidTr="002C384B">
        <w:tc>
          <w:tcPr>
            <w:tcW w:w="557" w:type="pct"/>
          </w:tcPr>
          <w:p w:rsidR="00940F9A" w:rsidRPr="00813594" w:rsidRDefault="00940F9A" w:rsidP="0074137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741378">
              <w:rPr>
                <w:rFonts w:ascii="Arial" w:hAnsi="Arial" w:cs="Arial"/>
              </w:rPr>
              <w:t>12</w:t>
            </w:r>
          </w:p>
        </w:tc>
        <w:tc>
          <w:tcPr>
            <w:tcW w:w="4443" w:type="pct"/>
            <w:vAlign w:val="center"/>
          </w:tcPr>
          <w:p w:rsidR="00940F9A" w:rsidRDefault="00940F9A" w:rsidP="00741378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</w:t>
            </w:r>
            <w:r w:rsidR="007A0CAE">
              <w:rPr>
                <w:rFonts w:ascii="Arial" w:hAnsi="Arial" w:cs="Arial"/>
              </w:rPr>
              <w:t>tir eliminar la información de los horarios de atención de los médicos.</w:t>
            </w:r>
          </w:p>
        </w:tc>
      </w:tr>
      <w:tr w:rsidR="00A630C9" w:rsidRPr="00813594" w:rsidTr="002C384B">
        <w:tc>
          <w:tcPr>
            <w:tcW w:w="557" w:type="pct"/>
          </w:tcPr>
          <w:p w:rsidR="00A630C9" w:rsidRPr="00813594" w:rsidRDefault="00A630C9" w:rsidP="00C6038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C6038F">
              <w:rPr>
                <w:rFonts w:ascii="Arial" w:hAnsi="Arial" w:cs="Arial"/>
              </w:rPr>
              <w:t>13</w:t>
            </w:r>
          </w:p>
        </w:tc>
        <w:tc>
          <w:tcPr>
            <w:tcW w:w="4443" w:type="pct"/>
            <w:vAlign w:val="center"/>
          </w:tcPr>
          <w:p w:rsidR="00A630C9" w:rsidRPr="00813594" w:rsidRDefault="00A630C9" w:rsidP="004E434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</w:t>
            </w:r>
            <w:r w:rsidR="007A0CAE">
              <w:rPr>
                <w:rFonts w:ascii="Arial" w:hAnsi="Arial" w:cs="Arial"/>
              </w:rPr>
              <w:t>ir registrar la información de las historias clínicas.</w:t>
            </w:r>
          </w:p>
        </w:tc>
      </w:tr>
      <w:tr w:rsidR="00A630C9" w:rsidRPr="00813594" w:rsidTr="002C384B">
        <w:tc>
          <w:tcPr>
            <w:tcW w:w="557" w:type="pct"/>
          </w:tcPr>
          <w:p w:rsidR="00A630C9" w:rsidRPr="00813594" w:rsidRDefault="00A630C9" w:rsidP="00C6038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>
              <w:rPr>
                <w:rFonts w:ascii="Arial" w:hAnsi="Arial" w:cs="Arial"/>
              </w:rPr>
              <w:t>1</w:t>
            </w:r>
            <w:r w:rsidR="00C6038F">
              <w:rPr>
                <w:rFonts w:ascii="Arial" w:hAnsi="Arial" w:cs="Arial"/>
              </w:rPr>
              <w:t>4</w:t>
            </w:r>
          </w:p>
        </w:tc>
        <w:tc>
          <w:tcPr>
            <w:tcW w:w="4443" w:type="pct"/>
            <w:vAlign w:val="center"/>
          </w:tcPr>
          <w:p w:rsidR="00A630C9" w:rsidRDefault="00A630C9" w:rsidP="00FC3474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consultar la información de</w:t>
            </w:r>
            <w:r w:rsidR="007A0CAE">
              <w:rPr>
                <w:rFonts w:ascii="Arial" w:hAnsi="Arial" w:cs="Arial"/>
              </w:rPr>
              <w:t xml:space="preserve"> las historias clínicas.</w:t>
            </w:r>
          </w:p>
        </w:tc>
      </w:tr>
      <w:tr w:rsidR="00A630C9" w:rsidRPr="00813594" w:rsidTr="002C384B">
        <w:tc>
          <w:tcPr>
            <w:tcW w:w="557" w:type="pct"/>
          </w:tcPr>
          <w:p w:rsidR="00A630C9" w:rsidRPr="00813594" w:rsidRDefault="00A630C9" w:rsidP="00C6038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>
              <w:rPr>
                <w:rFonts w:ascii="Arial" w:hAnsi="Arial" w:cs="Arial"/>
              </w:rPr>
              <w:t>1</w:t>
            </w:r>
            <w:r w:rsidR="00C6038F">
              <w:rPr>
                <w:rFonts w:ascii="Arial" w:hAnsi="Arial" w:cs="Arial"/>
              </w:rPr>
              <w:t>5</w:t>
            </w:r>
          </w:p>
        </w:tc>
        <w:tc>
          <w:tcPr>
            <w:tcW w:w="4443" w:type="pct"/>
            <w:vAlign w:val="center"/>
          </w:tcPr>
          <w:p w:rsidR="00A630C9" w:rsidRDefault="00A630C9" w:rsidP="004E434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</w:t>
            </w:r>
            <w:r w:rsidR="007A0CAE">
              <w:rPr>
                <w:rFonts w:ascii="Arial" w:hAnsi="Arial" w:cs="Arial"/>
              </w:rPr>
              <w:t>ir modificar la información de las historias clínicas</w:t>
            </w:r>
          </w:p>
        </w:tc>
      </w:tr>
      <w:tr w:rsidR="00A630C9" w:rsidRPr="00813594" w:rsidTr="002C384B">
        <w:tc>
          <w:tcPr>
            <w:tcW w:w="557" w:type="pct"/>
          </w:tcPr>
          <w:p w:rsidR="00A630C9" w:rsidRPr="00813594" w:rsidRDefault="00A630C9" w:rsidP="00C6038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>
              <w:rPr>
                <w:rFonts w:ascii="Arial" w:hAnsi="Arial" w:cs="Arial"/>
              </w:rPr>
              <w:t>1</w:t>
            </w:r>
            <w:r w:rsidR="00C6038F">
              <w:rPr>
                <w:rFonts w:ascii="Arial" w:hAnsi="Arial" w:cs="Arial"/>
              </w:rPr>
              <w:t>6</w:t>
            </w:r>
          </w:p>
        </w:tc>
        <w:tc>
          <w:tcPr>
            <w:tcW w:w="4443" w:type="pct"/>
            <w:vAlign w:val="center"/>
          </w:tcPr>
          <w:p w:rsidR="00A630C9" w:rsidRDefault="00A630C9" w:rsidP="004E434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</w:t>
            </w:r>
            <w:r w:rsidR="007A0CAE">
              <w:rPr>
                <w:rFonts w:ascii="Arial" w:hAnsi="Arial" w:cs="Arial"/>
              </w:rPr>
              <w:t>itir eliminar la información de las historias clínicas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F5A5F" w:rsidRPr="00813594" w:rsidTr="002C384B">
        <w:tc>
          <w:tcPr>
            <w:tcW w:w="557" w:type="pct"/>
          </w:tcPr>
          <w:p w:rsidR="009F5A5F" w:rsidRPr="00813594" w:rsidRDefault="009F5A5F" w:rsidP="009F5A5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105064">
              <w:rPr>
                <w:rFonts w:ascii="Arial" w:hAnsi="Arial" w:cs="Arial"/>
              </w:rPr>
              <w:t>17</w:t>
            </w:r>
          </w:p>
        </w:tc>
        <w:tc>
          <w:tcPr>
            <w:tcW w:w="4443" w:type="pct"/>
            <w:vAlign w:val="center"/>
          </w:tcPr>
          <w:p w:rsidR="009F5A5F" w:rsidRDefault="009F5A5F" w:rsidP="009F5A5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ge</w:t>
            </w:r>
            <w:r w:rsidR="00105064">
              <w:rPr>
                <w:rFonts w:ascii="Arial" w:hAnsi="Arial" w:cs="Arial"/>
              </w:rPr>
              <w:t>nerar reporte general de médicos.</w:t>
            </w:r>
          </w:p>
        </w:tc>
      </w:tr>
      <w:tr w:rsidR="009F5A5F" w:rsidRPr="00813594" w:rsidTr="002C384B">
        <w:tc>
          <w:tcPr>
            <w:tcW w:w="557" w:type="pct"/>
          </w:tcPr>
          <w:p w:rsidR="009F5A5F" w:rsidRPr="00813594" w:rsidRDefault="009F5A5F" w:rsidP="009F5A5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105064">
              <w:rPr>
                <w:rFonts w:ascii="Arial" w:hAnsi="Arial" w:cs="Arial"/>
              </w:rPr>
              <w:t>18</w:t>
            </w:r>
          </w:p>
        </w:tc>
        <w:tc>
          <w:tcPr>
            <w:tcW w:w="4443" w:type="pct"/>
            <w:vAlign w:val="center"/>
          </w:tcPr>
          <w:p w:rsidR="009F5A5F" w:rsidRDefault="009F5A5F" w:rsidP="009F5A5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permitir generar </w:t>
            </w:r>
            <w:r w:rsidR="00105064">
              <w:rPr>
                <w:rFonts w:ascii="Arial" w:hAnsi="Arial" w:cs="Arial"/>
              </w:rPr>
              <w:t>reportes clínicos.</w:t>
            </w:r>
          </w:p>
        </w:tc>
      </w:tr>
      <w:tr w:rsidR="009F5A5F" w:rsidRPr="00813594" w:rsidTr="002C384B">
        <w:tc>
          <w:tcPr>
            <w:tcW w:w="557" w:type="pct"/>
          </w:tcPr>
          <w:p w:rsidR="009F5A5F" w:rsidRPr="00813594" w:rsidRDefault="009F5A5F" w:rsidP="009F5A5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105064">
              <w:rPr>
                <w:rFonts w:ascii="Arial" w:hAnsi="Arial" w:cs="Arial"/>
              </w:rPr>
              <w:t>19</w:t>
            </w:r>
          </w:p>
        </w:tc>
        <w:tc>
          <w:tcPr>
            <w:tcW w:w="4443" w:type="pct"/>
            <w:vAlign w:val="center"/>
          </w:tcPr>
          <w:p w:rsidR="009F5A5F" w:rsidRDefault="009F5A5F" w:rsidP="009F5A5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solicitar un usuario y contraseña</w:t>
            </w:r>
          </w:p>
        </w:tc>
      </w:tr>
      <w:tr w:rsidR="009F5A5F" w:rsidRPr="00813594" w:rsidTr="002C384B">
        <w:tc>
          <w:tcPr>
            <w:tcW w:w="557" w:type="pct"/>
          </w:tcPr>
          <w:p w:rsidR="009F5A5F" w:rsidRPr="00813594" w:rsidRDefault="009F5A5F" w:rsidP="009F5A5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105064">
              <w:rPr>
                <w:rFonts w:ascii="Arial" w:hAnsi="Arial" w:cs="Arial"/>
              </w:rPr>
              <w:t>20</w:t>
            </w:r>
          </w:p>
        </w:tc>
        <w:tc>
          <w:tcPr>
            <w:tcW w:w="4443" w:type="pct"/>
            <w:vAlign w:val="center"/>
          </w:tcPr>
          <w:p w:rsidR="009F5A5F" w:rsidRDefault="009F5A5F" w:rsidP="009F5A5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el acceso a personal autorizado</w:t>
            </w:r>
          </w:p>
        </w:tc>
      </w:tr>
      <w:tr w:rsidR="00D83693" w:rsidRPr="00813594" w:rsidTr="002C384B">
        <w:tc>
          <w:tcPr>
            <w:tcW w:w="557" w:type="pct"/>
          </w:tcPr>
          <w:p w:rsidR="00D83693" w:rsidRPr="00813594" w:rsidRDefault="007D6287" w:rsidP="007D628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</w:t>
            </w:r>
            <w:r w:rsidR="00105064">
              <w:rPr>
                <w:rFonts w:ascii="Arial" w:hAnsi="Arial" w:cs="Arial"/>
              </w:rPr>
              <w:t>21</w:t>
            </w:r>
          </w:p>
        </w:tc>
        <w:tc>
          <w:tcPr>
            <w:tcW w:w="4443" w:type="pct"/>
            <w:vAlign w:val="center"/>
          </w:tcPr>
          <w:p w:rsidR="00D83693" w:rsidRDefault="00D83693" w:rsidP="009F5A5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la disponibilidad del mismo de 24 x 7 x 365</w:t>
            </w:r>
          </w:p>
        </w:tc>
      </w:tr>
    </w:tbl>
    <w:p w:rsidR="00F96643" w:rsidRDefault="00F96643" w:rsidP="001A55BC">
      <w:pPr>
        <w:spacing w:line="240" w:lineRule="auto"/>
        <w:rPr>
          <w:rFonts w:ascii="Arial" w:hAnsi="Arial" w:cs="Arial"/>
          <w:szCs w:val="22"/>
        </w:rPr>
      </w:pPr>
    </w:p>
    <w:sectPr w:rsidR="00F9664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46" w:rsidRDefault="00F66A46">
      <w:r>
        <w:separator/>
      </w:r>
    </w:p>
  </w:endnote>
  <w:endnote w:type="continuationSeparator" w:id="0">
    <w:p w:rsidR="00F66A46" w:rsidRDefault="00F6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3A8" w:rsidRDefault="009303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303A8" w:rsidRDefault="009303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03A8" w:rsidRPr="00322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03A8" w:rsidRPr="003229E1" w:rsidRDefault="009303A8">
          <w:pPr>
            <w:ind w:right="360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03A8" w:rsidRPr="003229E1" w:rsidRDefault="009303A8" w:rsidP="00F077C5">
          <w:pPr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03A8" w:rsidRPr="003229E1" w:rsidRDefault="009303A8">
          <w:pPr>
            <w:jc w:val="right"/>
            <w:rPr>
              <w:rFonts w:ascii="Arial" w:hAnsi="Arial" w:cs="Arial"/>
              <w:sz w:val="16"/>
              <w:szCs w:val="16"/>
              <w:lang w:val="es-MX"/>
            </w:rPr>
          </w:pPr>
          <w:r w:rsidRPr="003229E1">
            <w:rPr>
              <w:rFonts w:ascii="Arial" w:hAnsi="Arial" w:cs="Arial"/>
              <w:sz w:val="16"/>
              <w:szCs w:val="16"/>
              <w:lang w:val="es-MX"/>
            </w:rPr>
            <w:t xml:space="preserve">Página </w:t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3229E1">
            <w:rPr>
              <w:rStyle w:val="Nmerodepgina"/>
              <w:rFonts w:ascii="Arial" w:hAnsi="Arial" w:cs="Arial"/>
              <w:sz w:val="16"/>
              <w:szCs w:val="16"/>
              <w:lang w:val="es-MX"/>
            </w:rPr>
            <w:instrText xml:space="preserve"> PAGE </w:instrText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23F43">
            <w:rPr>
              <w:rStyle w:val="Nmerodepgina"/>
              <w:rFonts w:ascii="Arial" w:hAnsi="Arial" w:cs="Arial"/>
              <w:noProof/>
              <w:sz w:val="16"/>
              <w:szCs w:val="16"/>
              <w:lang w:val="es-MX"/>
            </w:rPr>
            <w:t>3</w:t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23F43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3229E1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F077C5" w:rsidRPr="008E798B" w:rsidRDefault="00F077C5" w:rsidP="009D400B">
    <w:pPr>
      <w:pStyle w:val="Piedepgina"/>
      <w:rPr>
        <w:rFonts w:ascii="Arial" w:hAnsi="Arial" w:cs="Arial"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46" w:rsidRDefault="00F66A46">
      <w:r>
        <w:separator/>
      </w:r>
    </w:p>
  </w:footnote>
  <w:footnote w:type="continuationSeparator" w:id="0">
    <w:p w:rsidR="00F66A46" w:rsidRDefault="00F66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5"/>
      <w:gridCol w:w="4015"/>
      <w:gridCol w:w="2620"/>
    </w:tblGrid>
    <w:tr w:rsidR="009B2AE6" w:rsidRPr="00EF1AD7" w:rsidTr="00F03777">
      <w:trPr>
        <w:cantSplit/>
        <w:trHeight w:val="1111"/>
      </w:trPr>
      <w:tc>
        <w:tcPr>
          <w:tcW w:w="1508" w:type="pct"/>
          <w:shd w:val="clear" w:color="auto" w:fill="auto"/>
          <w:vAlign w:val="center"/>
        </w:tcPr>
        <w:p w:rsidR="009B2AE6" w:rsidRPr="00FA025F" w:rsidRDefault="00F03777" w:rsidP="003229E1">
          <w:pPr>
            <w:pStyle w:val="Encabezado"/>
            <w:jc w:val="center"/>
            <w:rPr>
              <w:rFonts w:ascii="Arial" w:hAnsi="Arial" w:cs="Arial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vAlign w:val="center"/>
        </w:tcPr>
        <w:p w:rsidR="009B2AE6" w:rsidRPr="00F333BC" w:rsidRDefault="009B2AE6" w:rsidP="00B94E55">
          <w:pPr>
            <w:pStyle w:val="Encabezado"/>
            <w:tabs>
              <w:tab w:val="center" w:pos="4143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VISIÓ</w:t>
          </w:r>
          <w:r w:rsidRPr="00F333BC">
            <w:rPr>
              <w:rFonts w:ascii="Arial" w:hAnsi="Arial" w:cs="Arial"/>
              <w:b/>
              <w:sz w:val="22"/>
              <w:szCs w:val="22"/>
            </w:rPr>
            <w:t>N</w:t>
          </w:r>
        </w:p>
      </w:tc>
      <w:tc>
        <w:tcPr>
          <w:tcW w:w="1379" w:type="pct"/>
          <w:vAlign w:val="center"/>
        </w:tcPr>
        <w:p w:rsidR="00F96643" w:rsidRDefault="00F96643" w:rsidP="00F96643">
          <w:pPr>
            <w:pStyle w:val="Encabezado"/>
            <w:jc w:val="center"/>
            <w:rPr>
              <w:rFonts w:ascii="Arial" w:hAnsi="Arial" w:cs="Arial"/>
            </w:rPr>
          </w:pPr>
        </w:p>
        <w:p w:rsidR="009B2AE6" w:rsidRPr="00EF1AD7" w:rsidRDefault="009B2AE6" w:rsidP="00F96643">
          <w:pPr>
            <w:pStyle w:val="Encabezado"/>
            <w:jc w:val="center"/>
            <w:rPr>
              <w:rFonts w:ascii="Arial" w:hAnsi="Arial" w:cs="Arial"/>
            </w:rPr>
          </w:pPr>
        </w:p>
      </w:tc>
    </w:tr>
  </w:tbl>
  <w:p w:rsidR="009303A8" w:rsidRDefault="009303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FF62B0"/>
    <w:multiLevelType w:val="hybridMultilevel"/>
    <w:tmpl w:val="A74EE54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6486D1C"/>
    <w:multiLevelType w:val="hybridMultilevel"/>
    <w:tmpl w:val="2B223CB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040518"/>
    <w:multiLevelType w:val="hybridMultilevel"/>
    <w:tmpl w:val="57305FA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7"/>
  </w:num>
  <w:num w:numId="21">
    <w:abstractNumId w:val="11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4"/>
  </w:num>
  <w:num w:numId="28">
    <w:abstractNumId w:val="30"/>
  </w:num>
  <w:num w:numId="29">
    <w:abstractNumId w:val="16"/>
  </w:num>
  <w:num w:numId="30">
    <w:abstractNumId w:val="23"/>
  </w:num>
  <w:num w:numId="31">
    <w:abstractNumId w:val="0"/>
  </w:num>
  <w:num w:numId="32">
    <w:abstractNumId w:val="1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57"/>
    <w:rsid w:val="00017040"/>
    <w:rsid w:val="00027D05"/>
    <w:rsid w:val="000517BA"/>
    <w:rsid w:val="000564B2"/>
    <w:rsid w:val="00065F5B"/>
    <w:rsid w:val="00080520"/>
    <w:rsid w:val="0008543E"/>
    <w:rsid w:val="00093DC9"/>
    <w:rsid w:val="000B5427"/>
    <w:rsid w:val="000E1EA8"/>
    <w:rsid w:val="00105064"/>
    <w:rsid w:val="00123F43"/>
    <w:rsid w:val="00146242"/>
    <w:rsid w:val="00147AEF"/>
    <w:rsid w:val="00166F42"/>
    <w:rsid w:val="00170EB0"/>
    <w:rsid w:val="00177C17"/>
    <w:rsid w:val="00183E9F"/>
    <w:rsid w:val="00184B81"/>
    <w:rsid w:val="00194195"/>
    <w:rsid w:val="001A55BC"/>
    <w:rsid w:val="001C1508"/>
    <w:rsid w:val="001D4289"/>
    <w:rsid w:val="001D72D1"/>
    <w:rsid w:val="001F1EFF"/>
    <w:rsid w:val="00203CC1"/>
    <w:rsid w:val="00223583"/>
    <w:rsid w:val="002308D0"/>
    <w:rsid w:val="002328E7"/>
    <w:rsid w:val="002401A3"/>
    <w:rsid w:val="00241A64"/>
    <w:rsid w:val="0024726D"/>
    <w:rsid w:val="00262173"/>
    <w:rsid w:val="00273DC2"/>
    <w:rsid w:val="002814A8"/>
    <w:rsid w:val="00282D49"/>
    <w:rsid w:val="00296173"/>
    <w:rsid w:val="002A26F1"/>
    <w:rsid w:val="002A4BA7"/>
    <w:rsid w:val="002B26F0"/>
    <w:rsid w:val="002B3F31"/>
    <w:rsid w:val="002B58AF"/>
    <w:rsid w:val="002C30CD"/>
    <w:rsid w:val="002C3211"/>
    <w:rsid w:val="002C384B"/>
    <w:rsid w:val="002E0DB9"/>
    <w:rsid w:val="002E5700"/>
    <w:rsid w:val="002F5C15"/>
    <w:rsid w:val="00303C79"/>
    <w:rsid w:val="00317E21"/>
    <w:rsid w:val="003229E1"/>
    <w:rsid w:val="003630DA"/>
    <w:rsid w:val="003714B2"/>
    <w:rsid w:val="003720DA"/>
    <w:rsid w:val="003868E5"/>
    <w:rsid w:val="00387EEB"/>
    <w:rsid w:val="003B348E"/>
    <w:rsid w:val="003B3F88"/>
    <w:rsid w:val="003C4D87"/>
    <w:rsid w:val="003C6C12"/>
    <w:rsid w:val="003F4B32"/>
    <w:rsid w:val="004043E1"/>
    <w:rsid w:val="00407F5B"/>
    <w:rsid w:val="00461D95"/>
    <w:rsid w:val="0047086D"/>
    <w:rsid w:val="004721F5"/>
    <w:rsid w:val="0047563E"/>
    <w:rsid w:val="00492931"/>
    <w:rsid w:val="004A55DE"/>
    <w:rsid w:val="004B539C"/>
    <w:rsid w:val="004E228E"/>
    <w:rsid w:val="004E434F"/>
    <w:rsid w:val="00513B8C"/>
    <w:rsid w:val="00544097"/>
    <w:rsid w:val="00565BF8"/>
    <w:rsid w:val="005855BD"/>
    <w:rsid w:val="0059466D"/>
    <w:rsid w:val="005A0049"/>
    <w:rsid w:val="005B05C0"/>
    <w:rsid w:val="005B410E"/>
    <w:rsid w:val="005D23A3"/>
    <w:rsid w:val="005F4CA5"/>
    <w:rsid w:val="006043D9"/>
    <w:rsid w:val="006444DE"/>
    <w:rsid w:val="006534F4"/>
    <w:rsid w:val="00673FF7"/>
    <w:rsid w:val="006812D8"/>
    <w:rsid w:val="006A13BB"/>
    <w:rsid w:val="006A5B96"/>
    <w:rsid w:val="006B2D89"/>
    <w:rsid w:val="006B7206"/>
    <w:rsid w:val="006D3ED7"/>
    <w:rsid w:val="006E3392"/>
    <w:rsid w:val="006E7B5F"/>
    <w:rsid w:val="007036C8"/>
    <w:rsid w:val="00724762"/>
    <w:rsid w:val="00727524"/>
    <w:rsid w:val="00732E71"/>
    <w:rsid w:val="0073586A"/>
    <w:rsid w:val="00736C63"/>
    <w:rsid w:val="00741378"/>
    <w:rsid w:val="007716F2"/>
    <w:rsid w:val="007928BD"/>
    <w:rsid w:val="007A0CAE"/>
    <w:rsid w:val="007A568B"/>
    <w:rsid w:val="007B0BA1"/>
    <w:rsid w:val="007D6287"/>
    <w:rsid w:val="007E1334"/>
    <w:rsid w:val="007E4EC6"/>
    <w:rsid w:val="00801A3D"/>
    <w:rsid w:val="008102CA"/>
    <w:rsid w:val="00813594"/>
    <w:rsid w:val="00826BB4"/>
    <w:rsid w:val="00846D09"/>
    <w:rsid w:val="00847984"/>
    <w:rsid w:val="00852218"/>
    <w:rsid w:val="00871306"/>
    <w:rsid w:val="00893459"/>
    <w:rsid w:val="008A542F"/>
    <w:rsid w:val="008A61A4"/>
    <w:rsid w:val="008B0807"/>
    <w:rsid w:val="008B5BD9"/>
    <w:rsid w:val="008E798B"/>
    <w:rsid w:val="00903B39"/>
    <w:rsid w:val="00906146"/>
    <w:rsid w:val="00912C50"/>
    <w:rsid w:val="00921BF2"/>
    <w:rsid w:val="00923CB8"/>
    <w:rsid w:val="00927C3E"/>
    <w:rsid w:val="009303A8"/>
    <w:rsid w:val="00940F9A"/>
    <w:rsid w:val="009434FF"/>
    <w:rsid w:val="00955858"/>
    <w:rsid w:val="00972143"/>
    <w:rsid w:val="0097420A"/>
    <w:rsid w:val="009774F8"/>
    <w:rsid w:val="0098623C"/>
    <w:rsid w:val="00997736"/>
    <w:rsid w:val="009A73FD"/>
    <w:rsid w:val="009B1082"/>
    <w:rsid w:val="009B2AE6"/>
    <w:rsid w:val="009B4DFF"/>
    <w:rsid w:val="009D400B"/>
    <w:rsid w:val="009D44CF"/>
    <w:rsid w:val="009F5A5F"/>
    <w:rsid w:val="00A00F55"/>
    <w:rsid w:val="00A014F6"/>
    <w:rsid w:val="00A116B3"/>
    <w:rsid w:val="00A15D15"/>
    <w:rsid w:val="00A331B5"/>
    <w:rsid w:val="00A43A40"/>
    <w:rsid w:val="00A53B96"/>
    <w:rsid w:val="00A550D9"/>
    <w:rsid w:val="00A60BF1"/>
    <w:rsid w:val="00A630C9"/>
    <w:rsid w:val="00A71EA4"/>
    <w:rsid w:val="00A925AB"/>
    <w:rsid w:val="00A95BC2"/>
    <w:rsid w:val="00AA3A13"/>
    <w:rsid w:val="00AB3FE7"/>
    <w:rsid w:val="00AD598A"/>
    <w:rsid w:val="00AE391F"/>
    <w:rsid w:val="00AE4725"/>
    <w:rsid w:val="00AE679C"/>
    <w:rsid w:val="00AF7D59"/>
    <w:rsid w:val="00B53BD6"/>
    <w:rsid w:val="00B61BDE"/>
    <w:rsid w:val="00B8048B"/>
    <w:rsid w:val="00B94E55"/>
    <w:rsid w:val="00BA0C07"/>
    <w:rsid w:val="00BB689F"/>
    <w:rsid w:val="00BC0D20"/>
    <w:rsid w:val="00BC1A11"/>
    <w:rsid w:val="00BC7A81"/>
    <w:rsid w:val="00BD4AB3"/>
    <w:rsid w:val="00BE6562"/>
    <w:rsid w:val="00BF40F3"/>
    <w:rsid w:val="00BF619B"/>
    <w:rsid w:val="00C20C92"/>
    <w:rsid w:val="00C2238F"/>
    <w:rsid w:val="00C35D7E"/>
    <w:rsid w:val="00C36576"/>
    <w:rsid w:val="00C44969"/>
    <w:rsid w:val="00C6038F"/>
    <w:rsid w:val="00C72DB0"/>
    <w:rsid w:val="00C82828"/>
    <w:rsid w:val="00C94006"/>
    <w:rsid w:val="00CA2E18"/>
    <w:rsid w:val="00CA3485"/>
    <w:rsid w:val="00CB10A5"/>
    <w:rsid w:val="00CB1263"/>
    <w:rsid w:val="00CC56E7"/>
    <w:rsid w:val="00CF7AD0"/>
    <w:rsid w:val="00D32169"/>
    <w:rsid w:val="00D351AD"/>
    <w:rsid w:val="00D44657"/>
    <w:rsid w:val="00D57A4C"/>
    <w:rsid w:val="00D650E6"/>
    <w:rsid w:val="00D70899"/>
    <w:rsid w:val="00D717C8"/>
    <w:rsid w:val="00D83693"/>
    <w:rsid w:val="00D83E76"/>
    <w:rsid w:val="00D92048"/>
    <w:rsid w:val="00DA0F49"/>
    <w:rsid w:val="00DA6555"/>
    <w:rsid w:val="00DC7DF0"/>
    <w:rsid w:val="00E064E8"/>
    <w:rsid w:val="00E20CB9"/>
    <w:rsid w:val="00E27397"/>
    <w:rsid w:val="00E52612"/>
    <w:rsid w:val="00E660AC"/>
    <w:rsid w:val="00E7340D"/>
    <w:rsid w:val="00E84A8E"/>
    <w:rsid w:val="00E91E06"/>
    <w:rsid w:val="00E93022"/>
    <w:rsid w:val="00E94C47"/>
    <w:rsid w:val="00E974C1"/>
    <w:rsid w:val="00EA1D6D"/>
    <w:rsid w:val="00EC099B"/>
    <w:rsid w:val="00ED2869"/>
    <w:rsid w:val="00ED6F38"/>
    <w:rsid w:val="00ED776D"/>
    <w:rsid w:val="00EE00F3"/>
    <w:rsid w:val="00F03415"/>
    <w:rsid w:val="00F03777"/>
    <w:rsid w:val="00F077C5"/>
    <w:rsid w:val="00F141BE"/>
    <w:rsid w:val="00F24CBE"/>
    <w:rsid w:val="00F333BC"/>
    <w:rsid w:val="00F350E7"/>
    <w:rsid w:val="00F40F86"/>
    <w:rsid w:val="00F52EFC"/>
    <w:rsid w:val="00F6428A"/>
    <w:rsid w:val="00F66A46"/>
    <w:rsid w:val="00F80260"/>
    <w:rsid w:val="00F8158E"/>
    <w:rsid w:val="00F96643"/>
    <w:rsid w:val="00FA025F"/>
    <w:rsid w:val="00FA0AFC"/>
    <w:rsid w:val="00FA11C2"/>
    <w:rsid w:val="00FC2C2F"/>
    <w:rsid w:val="00FC3474"/>
    <w:rsid w:val="00FC6E6B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CEDA7"/>
  <w15:docId w15:val="{DA4B11BE-38CA-48BC-BB34-B7E57B8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B348E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6E7B5F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6E7B5F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uiPriority w:val="39"/>
    <w:rsid w:val="006E7B5F"/>
    <w:pPr>
      <w:spacing w:line="240" w:lineRule="auto"/>
    </w:pPr>
    <w:rPr>
      <w:rFonts w:ascii="Arial" w:hAnsi="Arial"/>
      <w:i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717C8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color w:val="0000FF"/>
      <w:sz w:val="22"/>
      <w:szCs w:val="22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rsid w:val="00F64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">
    <w:name w:val="Car"/>
    <w:basedOn w:val="Normal"/>
    <w:rsid w:val="00F6428A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customStyle="1" w:styleId="CarCar1CharChar">
    <w:name w:val="Car Car1 Char Char"/>
    <w:basedOn w:val="Normal"/>
    <w:rsid w:val="00D32169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customStyle="1" w:styleId="CarCarCarCarCarCarCar">
    <w:name w:val="Car Car Car Car Car Car Car"/>
    <w:basedOn w:val="Normal"/>
    <w:rsid w:val="003229E1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deglobo">
    <w:name w:val="Balloon Text"/>
    <w:basedOn w:val="Normal"/>
    <w:link w:val="TextodegloboCar"/>
    <w:rsid w:val="002E0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E0DB9"/>
    <w:rPr>
      <w:rFonts w:ascii="Tahoma" w:hAnsi="Tahoma" w:cs="Tahoma"/>
      <w:sz w:val="16"/>
      <w:szCs w:val="16"/>
      <w:lang w:eastAsia="en-US"/>
    </w:rPr>
  </w:style>
  <w:style w:type="table" w:styleId="Tablaconcuadrcula5">
    <w:name w:val="Table Grid 5"/>
    <w:basedOn w:val="Tablanormal"/>
    <w:rsid w:val="005A0049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ANSO\2013-2\AQUARIUMSOFT\Vision_Plantilla_AquariumSof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D30B3-B2E1-40EB-B5D8-7ED79B0E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Vision_Plantilla_AquariumSoft</Template>
  <TotalTime>256</TotalTime>
  <Pages>4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ECOPETROL S.A. </Company>
  <LinksUpToDate>false</LinksUpToDate>
  <CharactersWithSpaces>3502</CharactersWithSpaces>
  <SharedDoc>false</SharedDoc>
  <HLinks>
    <vt:vector size="6" baseType="variant">
      <vt:variant>
        <vt:i4>3735603</vt:i4>
      </vt:variant>
      <vt:variant>
        <vt:i4>-1</vt:i4>
      </vt:variant>
      <vt:variant>
        <vt:i4>2050</vt:i4>
      </vt:variant>
      <vt:variant>
        <vt:i4>1</vt:i4>
      </vt:variant>
      <vt:variant>
        <vt:lpwstr>http://www.kkicorp.com/softwaresolutions/images/software-update.jpg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PCUSER</dc:creator>
  <cp:keywords/>
  <dc:description/>
  <cp:lastModifiedBy>lenovo</cp:lastModifiedBy>
  <cp:revision>55</cp:revision>
  <cp:lastPrinted>2001-03-15T19:26:00Z</cp:lastPrinted>
  <dcterms:created xsi:type="dcterms:W3CDTF">2013-10-07T05:40:00Z</dcterms:created>
  <dcterms:modified xsi:type="dcterms:W3CDTF">2016-11-29T20:01:00Z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&lt;Ver&gt;</vt:lpwstr>
  </property>
</Properties>
</file>